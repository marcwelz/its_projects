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8F94" w14:textId="73566052" w:rsidR="0016613B" w:rsidRPr="008F2C01" w:rsidRDefault="003470DD" w:rsidP="003470DD">
      <w:pPr>
        <w:pStyle w:val="Listenabsatz"/>
        <w:numPr>
          <w:ilvl w:val="0"/>
          <w:numId w:val="1"/>
        </w:numPr>
        <w:pBdr>
          <w:bottom w:val="single" w:sz="12" w:space="1" w:color="auto"/>
        </w:pBdr>
        <w:rPr>
          <w:b/>
          <w:sz w:val="28"/>
        </w:rPr>
      </w:pPr>
      <w:r w:rsidRPr="008F2C01">
        <w:rPr>
          <w:b/>
          <w:sz w:val="28"/>
        </w:rPr>
        <w:t>Team und Persönlichkeit</w:t>
      </w:r>
    </w:p>
    <w:p w14:paraId="0412617C" w14:textId="77777777" w:rsidR="003470DD" w:rsidRPr="003470DD" w:rsidRDefault="003470DD" w:rsidP="003470DD">
      <w:pPr>
        <w:ind w:left="360"/>
        <w:rPr>
          <w:sz w:val="28"/>
        </w:rPr>
      </w:pPr>
    </w:p>
    <w:p w14:paraId="4D8FD293" w14:textId="35BEEC6A" w:rsidR="003470DD" w:rsidRDefault="003470DD" w:rsidP="003470DD">
      <w:pPr>
        <w:pStyle w:val="Listenabsatz"/>
        <w:numPr>
          <w:ilvl w:val="1"/>
          <w:numId w:val="2"/>
        </w:numPr>
        <w:rPr>
          <w:sz w:val="28"/>
        </w:rPr>
      </w:pPr>
      <w:r>
        <w:rPr>
          <w:sz w:val="28"/>
        </w:rPr>
        <w:t>Vier Ohren Modell</w:t>
      </w:r>
    </w:p>
    <w:p w14:paraId="5301AF77" w14:textId="0C5A3671" w:rsidR="003470DD" w:rsidRDefault="003470DD" w:rsidP="003470DD">
      <w:pPr>
        <w:pStyle w:val="Listenabsatz"/>
        <w:numPr>
          <w:ilvl w:val="0"/>
          <w:numId w:val="3"/>
        </w:numPr>
        <w:rPr>
          <w:sz w:val="28"/>
        </w:rPr>
      </w:pPr>
      <w:r>
        <w:rPr>
          <w:sz w:val="28"/>
        </w:rPr>
        <w:t>Beziehungsebene</w:t>
      </w:r>
    </w:p>
    <w:p w14:paraId="4937CD29" w14:textId="41DE9A0B" w:rsidR="003470DD" w:rsidRDefault="003470DD" w:rsidP="003470DD">
      <w:pPr>
        <w:pStyle w:val="Listenabsatz"/>
        <w:numPr>
          <w:ilvl w:val="0"/>
          <w:numId w:val="3"/>
        </w:numPr>
        <w:rPr>
          <w:sz w:val="28"/>
        </w:rPr>
      </w:pPr>
      <w:r>
        <w:rPr>
          <w:sz w:val="28"/>
        </w:rPr>
        <w:t>Sachebene</w:t>
      </w:r>
    </w:p>
    <w:p w14:paraId="3927240C" w14:textId="3C08AB35" w:rsidR="003470DD" w:rsidRDefault="003470DD" w:rsidP="003470DD">
      <w:pPr>
        <w:pStyle w:val="Listenabsatz"/>
        <w:numPr>
          <w:ilvl w:val="0"/>
          <w:numId w:val="3"/>
        </w:numPr>
        <w:rPr>
          <w:sz w:val="28"/>
        </w:rPr>
      </w:pPr>
      <w:r>
        <w:rPr>
          <w:sz w:val="28"/>
        </w:rPr>
        <w:t>Selbstoffenbarung</w:t>
      </w:r>
    </w:p>
    <w:p w14:paraId="505727D5" w14:textId="699C2BD7" w:rsidR="003470DD" w:rsidRDefault="003470DD" w:rsidP="003470DD">
      <w:pPr>
        <w:pStyle w:val="Listenabsatz"/>
        <w:numPr>
          <w:ilvl w:val="0"/>
          <w:numId w:val="3"/>
        </w:numPr>
        <w:rPr>
          <w:sz w:val="28"/>
        </w:rPr>
      </w:pPr>
      <w:r>
        <w:rPr>
          <w:sz w:val="28"/>
        </w:rPr>
        <w:t>Appell</w:t>
      </w:r>
    </w:p>
    <w:p w14:paraId="63989833" w14:textId="631050A1" w:rsidR="007A07A0" w:rsidRPr="007A07A0" w:rsidRDefault="007A07A0" w:rsidP="007A07A0">
      <w:pPr>
        <w:pStyle w:val="Listenabsatz"/>
        <w:numPr>
          <w:ilvl w:val="1"/>
          <w:numId w:val="2"/>
        </w:numPr>
        <w:rPr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41C51A" wp14:editId="4A7DD503">
                <wp:simplePos x="0" y="0"/>
                <wp:positionH relativeFrom="column">
                  <wp:posOffset>923925</wp:posOffset>
                </wp:positionH>
                <wp:positionV relativeFrom="paragraph">
                  <wp:posOffset>1857375</wp:posOffset>
                </wp:positionV>
                <wp:extent cx="228600" cy="228600"/>
                <wp:effectExtent l="0" t="0" r="0" b="0"/>
                <wp:wrapNone/>
                <wp:docPr id="8" name="Multiplikationszeich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mathMultiply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B53B3" id="Multiplikationszeichen 8" o:spid="_x0000_s1026" style="position:absolute;margin-left:72.75pt;margin-top:146.25pt;width:18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" path="m35895,73913l73913,35895r40387,40386l154687,35895r38018,38018l152319,114300r40386,40387l154687,192705,114300,152319,73913,192705,35895,154687,76281,114300,35895,73913xe" fillcolor="#c00000" strokecolor="#1f3763 [1604]" strokeweight="1pt">
                <v:stroke joinstyle="miter"/>
                <v:path arrowok="t" o:connecttype="custom" o:connectlocs="35895,73913;73913,35895;114300,76281;154687,35895;192705,73913;152319,114300;192705,154687;154687,192705;114300,152319;73913,192705;35895,154687;76281,114300;35895,73913" o:connectangles="0,0,0,0,0,0,0,0,0,0,0,0,0"/>
              </v:shape>
            </w:pict>
          </mc:Fallback>
        </mc:AlternateContent>
      </w:r>
      <w:r w:rsidR="003470D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5659CF" wp14:editId="34E75EA8">
                <wp:simplePos x="0" y="0"/>
                <wp:positionH relativeFrom="column">
                  <wp:posOffset>933450</wp:posOffset>
                </wp:positionH>
                <wp:positionV relativeFrom="paragraph">
                  <wp:posOffset>1714500</wp:posOffset>
                </wp:positionV>
                <wp:extent cx="228600" cy="228600"/>
                <wp:effectExtent l="0" t="0" r="0" b="0"/>
                <wp:wrapNone/>
                <wp:docPr id="7" name="Multiplikationszeich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mathMultiply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ABDE9" id="Multiplikationszeichen 7" o:spid="_x0000_s1026" style="position:absolute;margin-left:73.5pt;margin-top:135pt;width:18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" path="m35895,73913l73913,35895r40387,40386l154687,35895r38018,38018l152319,114300r40386,40387l154687,192705,114300,152319,73913,192705,35895,154687,76281,114300,35895,73913xe" fillcolor="#c00000" strokecolor="#1f3763 [1604]" strokeweight="1pt">
                <v:stroke joinstyle="miter"/>
                <v:path arrowok="t" o:connecttype="custom" o:connectlocs="35895,73913;73913,35895;114300,76281;154687,35895;192705,73913;152319,114300;192705,154687;154687,192705;114300,152319;73913,192705;35895,154687;76281,114300;35895,73913" o:connectangles="0,0,0,0,0,0,0,0,0,0,0,0,0"/>
              </v:shape>
            </w:pict>
          </mc:Fallback>
        </mc:AlternateContent>
      </w:r>
      <w:r w:rsidR="003470D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EAA63D" wp14:editId="6767BBFB">
                <wp:simplePos x="0" y="0"/>
                <wp:positionH relativeFrom="column">
                  <wp:posOffset>923925</wp:posOffset>
                </wp:positionH>
                <wp:positionV relativeFrom="paragraph">
                  <wp:posOffset>1162050</wp:posOffset>
                </wp:positionV>
                <wp:extent cx="228600" cy="228600"/>
                <wp:effectExtent l="0" t="0" r="0" b="0"/>
                <wp:wrapNone/>
                <wp:docPr id="6" name="Multiplikationszeich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mathMultiply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269FC" id="Multiplikationszeichen 6" o:spid="_x0000_s1026" style="position:absolute;margin-left:72.75pt;margin-top:91.5pt;width:1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" path="m35895,73913l73913,35895r40387,40386l154687,35895r38018,38018l152319,114300r40386,40387l154687,192705,114300,152319,73913,192705,35895,154687,76281,114300,35895,73913xe" fillcolor="#c00000" strokecolor="#1f3763 [1604]" strokeweight="1pt">
                <v:stroke joinstyle="miter"/>
                <v:path arrowok="t" o:connecttype="custom" o:connectlocs="35895,73913;73913,35895;114300,76281;154687,35895;192705,73913;152319,114300;192705,154687;154687,192705;114300,152319;73913,192705;35895,154687;76281,114300;35895,73913" o:connectangles="0,0,0,0,0,0,0,0,0,0,0,0,0"/>
              </v:shape>
            </w:pict>
          </mc:Fallback>
        </mc:AlternateContent>
      </w:r>
      <w:r w:rsidR="003470D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E2D010" wp14:editId="523D6405">
                <wp:simplePos x="0" y="0"/>
                <wp:positionH relativeFrom="column">
                  <wp:posOffset>919480</wp:posOffset>
                </wp:positionH>
                <wp:positionV relativeFrom="paragraph">
                  <wp:posOffset>619125</wp:posOffset>
                </wp:positionV>
                <wp:extent cx="228600" cy="228600"/>
                <wp:effectExtent l="0" t="0" r="0" b="0"/>
                <wp:wrapNone/>
                <wp:docPr id="3" name="Multiplikationszeich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mathMultiply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C16B0" id="Multiplikationszeichen 3" o:spid="_x0000_s1026" style="position:absolute;margin-left:72.4pt;margin-top:48.75pt;width:1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" path="m35895,73913l73913,35895r40387,40386l154687,35895r38018,38018l152319,114300r40386,40387l154687,192705,114300,152319,73913,192705,35895,154687,76281,114300,35895,73913xe" fillcolor="#c00000" strokecolor="#1f3763 [1604]" strokeweight="1pt">
                <v:stroke joinstyle="miter"/>
                <v:path arrowok="t" o:connecttype="custom" o:connectlocs="35895,73913;73913,35895;114300,76281;154687,35895;192705,73913;152319,114300;192705,154687;154687,192705;114300,152319;73913,192705;35895,154687;76281,114300;35895,73913" o:connectangles="0,0,0,0,0,0,0,0,0,0,0,0,0"/>
              </v:shape>
            </w:pict>
          </mc:Fallback>
        </mc:AlternateContent>
      </w:r>
      <w:r w:rsidR="003470DD">
        <w:rPr>
          <w:sz w:val="28"/>
        </w:rPr>
        <w:t>Gruppenprozess</w:t>
      </w:r>
    </w:p>
    <w:p w14:paraId="069FD8F7" w14:textId="23608251" w:rsidR="003470DD" w:rsidRPr="007A07A0" w:rsidRDefault="007A07A0" w:rsidP="007A07A0">
      <w:pPr>
        <w:rPr>
          <w:sz w:val="28"/>
        </w:rPr>
      </w:pPr>
      <w:r w:rsidRPr="003470DD">
        <w:rPr>
          <w:noProof/>
        </w:rPr>
        <w:drawing>
          <wp:inline distT="0" distB="0" distL="0" distR="0" wp14:anchorId="2A18F69A" wp14:editId="29D2C768">
            <wp:extent cx="5760720" cy="19818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96"/>
                    <a:stretch/>
                  </pic:blipFill>
                  <pic:spPr bwMode="auto">
                    <a:xfrm>
                      <a:off x="0" y="0"/>
                      <a:ext cx="5760720" cy="1981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E94AE" w14:textId="5EEF7B1B" w:rsidR="007A07A0" w:rsidRDefault="007A07A0" w:rsidP="003470DD">
      <w:pPr>
        <w:pStyle w:val="Listenabsatz"/>
        <w:numPr>
          <w:ilvl w:val="1"/>
          <w:numId w:val="2"/>
        </w:numPr>
        <w:rPr>
          <w:sz w:val="28"/>
        </w:rPr>
      </w:pPr>
      <w:r>
        <w:rPr>
          <w:sz w:val="28"/>
        </w:rPr>
        <w:t>Straight Talk</w:t>
      </w:r>
    </w:p>
    <w:p w14:paraId="120E5E33" w14:textId="354C5121" w:rsidR="007A07A0" w:rsidRDefault="007A07A0" w:rsidP="007A07A0">
      <w:pPr>
        <w:rPr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98FE64" wp14:editId="4EF1CE2F">
                <wp:simplePos x="0" y="0"/>
                <wp:positionH relativeFrom="column">
                  <wp:posOffset>2891155</wp:posOffset>
                </wp:positionH>
                <wp:positionV relativeFrom="paragraph">
                  <wp:posOffset>2296160</wp:posOffset>
                </wp:positionV>
                <wp:extent cx="228600" cy="228600"/>
                <wp:effectExtent l="0" t="0" r="0" b="0"/>
                <wp:wrapNone/>
                <wp:docPr id="12" name="Multiplikationszeich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mathMultiply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01BF9" id="Multiplikationszeichen 12" o:spid="_x0000_s1026" style="position:absolute;margin-left:227.65pt;margin-top:180.8pt;width:18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" path="m35895,73913l73913,35895r40387,40386l154687,35895r38018,38018l152319,114300r40386,40387l154687,192705,114300,152319,73913,192705,35895,154687,76281,114300,35895,73913xe" fillcolor="#c00000" strokecolor="#1f3763 [1604]" strokeweight="1pt">
                <v:stroke joinstyle="miter"/>
                <v:path arrowok="t" o:connecttype="custom" o:connectlocs="35895,73913;73913,35895;114300,76281;154687,35895;192705,73913;152319,114300;192705,154687;154687,192705;114300,152319;73913,192705;35895,154687;76281,114300;35895,73913" o:connectangles="0,0,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F5885C1" wp14:editId="0EC02C6A">
            <wp:extent cx="5760720" cy="330073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354E" w14:textId="71623E35" w:rsidR="008F2C01" w:rsidRDefault="008F2C01" w:rsidP="007A07A0">
      <w:pPr>
        <w:rPr>
          <w:sz w:val="28"/>
        </w:rPr>
      </w:pPr>
    </w:p>
    <w:p w14:paraId="60F9756E" w14:textId="77777777" w:rsidR="008F2C01" w:rsidRDefault="008F2C01">
      <w:pPr>
        <w:rPr>
          <w:sz w:val="28"/>
        </w:rPr>
      </w:pPr>
      <w:r>
        <w:rPr>
          <w:sz w:val="28"/>
        </w:rPr>
        <w:br w:type="page"/>
      </w:r>
    </w:p>
    <w:p w14:paraId="1F4D3E78" w14:textId="0F7AF281" w:rsidR="008F2C01" w:rsidRPr="008F2C01" w:rsidRDefault="008F2C01" w:rsidP="008F2C01">
      <w:pPr>
        <w:pStyle w:val="Listenabsatz"/>
        <w:numPr>
          <w:ilvl w:val="0"/>
          <w:numId w:val="2"/>
        </w:numPr>
        <w:pBdr>
          <w:bottom w:val="single" w:sz="12" w:space="1" w:color="auto"/>
        </w:pBdr>
        <w:rPr>
          <w:b/>
          <w:sz w:val="28"/>
        </w:rPr>
      </w:pPr>
      <w:r w:rsidRPr="008F2C01">
        <w:rPr>
          <w:b/>
          <w:sz w:val="28"/>
        </w:rPr>
        <w:lastRenderedPageBreak/>
        <w:t>Leitfaden &amp; Regelungen</w:t>
      </w:r>
    </w:p>
    <w:p w14:paraId="7F752400" w14:textId="30E85A4F" w:rsidR="0070483A" w:rsidRDefault="0070483A" w:rsidP="0070483A">
      <w:pPr>
        <w:pStyle w:val="Listenabsatz"/>
        <w:numPr>
          <w:ilvl w:val="1"/>
          <w:numId w:val="2"/>
        </w:numPr>
        <w:rPr>
          <w:sz w:val="28"/>
        </w:rPr>
      </w:pPr>
      <w:r>
        <w:rPr>
          <w:sz w:val="28"/>
        </w:rPr>
        <w:t>Regelmässige Arbeiten</w:t>
      </w:r>
    </w:p>
    <w:p w14:paraId="02ADC208" w14:textId="7601D894" w:rsidR="008F2C01" w:rsidRDefault="0070483A" w:rsidP="0070483A">
      <w:pPr>
        <w:rPr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85DDDF" wp14:editId="1D32EA6C">
                <wp:simplePos x="0" y="0"/>
                <wp:positionH relativeFrom="column">
                  <wp:posOffset>1360433</wp:posOffset>
                </wp:positionH>
                <wp:positionV relativeFrom="paragraph">
                  <wp:posOffset>2863334</wp:posOffset>
                </wp:positionV>
                <wp:extent cx="228600" cy="228600"/>
                <wp:effectExtent l="0" t="0" r="0" b="0"/>
                <wp:wrapNone/>
                <wp:docPr id="14" name="Multiplikationszeich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mathMultiply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84878" id="Multiplikationszeichen 14" o:spid="_x0000_s1026" style="position:absolute;margin-left:107.1pt;margin-top:225.45pt;width:1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" path="m35895,73913l73913,35895r40387,40386l154687,35895r38018,38018l152319,114300r40386,40387l154687,192705,114300,152319,73913,192705,35895,154687,76281,114300,35895,73913xe" fillcolor="#c00000" strokecolor="#1f3763 [1604]" strokeweight="1pt">
                <v:stroke joinstyle="miter"/>
                <v:path arrowok="t" o:connecttype="custom" o:connectlocs="35895,73913;73913,35895;114300,76281;154687,35895;192705,73913;152319,114300;192705,154687;154687,192705;114300,152319;73913,192705;35895,154687;76281,114300;35895,73913" o:connectangles="0,0,0,0,0,0,0,0,0,0,0,0,0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D1BB17" wp14:editId="2ED2C7A3">
                <wp:simplePos x="0" y="0"/>
                <wp:positionH relativeFrom="column">
                  <wp:posOffset>1351807</wp:posOffset>
                </wp:positionH>
                <wp:positionV relativeFrom="paragraph">
                  <wp:posOffset>2173222</wp:posOffset>
                </wp:positionV>
                <wp:extent cx="228600" cy="228600"/>
                <wp:effectExtent l="0" t="0" r="0" b="0"/>
                <wp:wrapNone/>
                <wp:docPr id="13" name="Multiplikationszeich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mathMultiply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4973B" id="Multiplikationszeichen 13" o:spid="_x0000_s1026" style="position:absolute;margin-left:106.45pt;margin-top:171.1pt;width:18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" path="m35895,73913l73913,35895r40387,40386l154687,35895r38018,38018l152319,114300r40386,40387l154687,192705,114300,152319,73913,192705,35895,154687,76281,114300,35895,73913xe" fillcolor="#c00000" strokecolor="#1f3763 [1604]" strokeweight="1pt">
                <v:stroke joinstyle="miter"/>
                <v:path arrowok="t" o:connecttype="custom" o:connectlocs="35895,73913;73913,35895;114300,76281;154687,35895;192705,73913;152319,114300;192705,154687;154687,192705;114300,152319;73913,192705;35895,154687;76281,114300;35895,73913" o:connectangles="0,0,0,0,0,0,0,0,0,0,0,0,0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0CA613" wp14:editId="69A2B49A">
                <wp:simplePos x="0" y="0"/>
                <wp:positionH relativeFrom="column">
                  <wp:posOffset>1350752</wp:posOffset>
                </wp:positionH>
                <wp:positionV relativeFrom="paragraph">
                  <wp:posOffset>1896602</wp:posOffset>
                </wp:positionV>
                <wp:extent cx="228600" cy="228600"/>
                <wp:effectExtent l="0" t="0" r="0" b="0"/>
                <wp:wrapNone/>
                <wp:docPr id="10" name="Multiplikationszeich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mathMultiply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E380E" id="Multiplikationszeichen 10" o:spid="_x0000_s1026" style="position:absolute;margin-left:106.35pt;margin-top:149.35pt;width:18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" path="m35895,73913l73913,35895r40387,40386l154687,35895r38018,38018l152319,114300r40386,40387l154687,192705,114300,152319,73913,192705,35895,154687,76281,114300,35895,73913xe" fillcolor="#c00000" strokecolor="#1f3763 [1604]" strokeweight="1pt">
                <v:stroke joinstyle="miter"/>
                <v:path arrowok="t" o:connecttype="custom" o:connectlocs="35895,73913;73913,35895;114300,76281;154687,35895;192705,73913;152319,114300;192705,154687;154687,192705;114300,152319;73913,192705;35895,154687;76281,114300;35895,73913" o:connectangles="0,0,0,0,0,0,0,0,0,0,0,0,0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E38182" wp14:editId="3551633D">
                <wp:simplePos x="0" y="0"/>
                <wp:positionH relativeFrom="column">
                  <wp:posOffset>1340150</wp:posOffset>
                </wp:positionH>
                <wp:positionV relativeFrom="paragraph">
                  <wp:posOffset>1324442</wp:posOffset>
                </wp:positionV>
                <wp:extent cx="228600" cy="228600"/>
                <wp:effectExtent l="0" t="0" r="0" b="0"/>
                <wp:wrapNone/>
                <wp:docPr id="9" name="Multiplikationszeich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mathMultiply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9FCC5" id="Multiplikationszeichen 9" o:spid="_x0000_s1026" style="position:absolute;margin-left:105.5pt;margin-top:104.3pt;width:18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" path="m35895,73913l73913,35895r40387,40386l154687,35895r38018,38018l152319,114300r40386,40387l154687,192705,114300,152319,73913,192705,35895,154687,76281,114300,35895,73913xe" fillcolor="#c00000" strokecolor="#1f3763 [1604]" strokeweight="1pt">
                <v:stroke joinstyle="miter"/>
                <v:path arrowok="t" o:connecttype="custom" o:connectlocs="35895,73913;73913,35895;114300,76281;154687,35895;192705,73913;152319,114300;192705,154687;154687,192705;114300,152319;73913,192705;35895,154687;76281,114300;35895,73913" o:connectangles="0,0,0,0,0,0,0,0,0,0,0,0,0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3D4D79" wp14:editId="06B3C8C6">
                <wp:simplePos x="0" y="0"/>
                <wp:positionH relativeFrom="column">
                  <wp:posOffset>1346727</wp:posOffset>
                </wp:positionH>
                <wp:positionV relativeFrom="paragraph">
                  <wp:posOffset>791953</wp:posOffset>
                </wp:positionV>
                <wp:extent cx="228600" cy="228600"/>
                <wp:effectExtent l="0" t="0" r="0" b="0"/>
                <wp:wrapNone/>
                <wp:docPr id="5" name="Multiplikationszeich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mathMultiply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FA8FC" id="Multiplikationszeichen 5" o:spid="_x0000_s1026" style="position:absolute;margin-left:106.05pt;margin-top:62.35pt;width:18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" path="m35895,73913l73913,35895r40387,40386l154687,35895r38018,38018l152319,114300r40386,40387l154687,192705,114300,152319,73913,192705,35895,154687,76281,114300,35895,73913xe" fillcolor="#c00000" strokecolor="#1f3763 [1604]" strokeweight="1pt">
                <v:stroke joinstyle="miter"/>
                <v:path arrowok="t" o:connecttype="custom" o:connectlocs="35895,73913;73913,35895;114300,76281;154687,35895;192705,73913;152319,114300;192705,154687;154687,192705;114300,152319;73913,192705;35895,154687;76281,114300;35895,73913" o:connectangles="0,0,0,0,0,0,0,0,0,0,0,0,0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C917CF" wp14:editId="5BDEEEE6">
                <wp:simplePos x="0" y="0"/>
                <wp:positionH relativeFrom="column">
                  <wp:posOffset>1353976</wp:posOffset>
                </wp:positionH>
                <wp:positionV relativeFrom="paragraph">
                  <wp:posOffset>528056</wp:posOffset>
                </wp:positionV>
                <wp:extent cx="228600" cy="228600"/>
                <wp:effectExtent l="0" t="0" r="0" b="0"/>
                <wp:wrapNone/>
                <wp:docPr id="4" name="Multiplikationszeich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mathMultiply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ED853" id="Multiplikationszeichen 4" o:spid="_x0000_s1026" style="position:absolute;margin-left:106.6pt;margin-top:41.6pt;width:18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" path="m35895,73913l73913,35895r40387,40386l154687,35895r38018,38018l152319,114300r40386,40387l154687,192705,114300,152319,73913,192705,35895,154687,76281,114300,35895,73913xe" fillcolor="#c00000" strokecolor="#1f3763 [1604]" strokeweight="1pt">
                <v:stroke joinstyle="miter"/>
                <v:path arrowok="t" o:connecttype="custom" o:connectlocs="35895,73913;73913,35895;114300,76281;154687,35895;192705,73913;152319,114300;192705,154687;154687,192705;114300,152319;73913,192705;35895,154687;76281,114300;35895,73913" o:connectangles="0,0,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1C147BC" wp14:editId="5D16916F">
            <wp:extent cx="5760720" cy="3039110"/>
            <wp:effectExtent l="0" t="0" r="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4DC4" w14:textId="7CEB0572" w:rsidR="0070483A" w:rsidRDefault="0070483A" w:rsidP="0070483A">
      <w:pPr>
        <w:pStyle w:val="Listenabsatz"/>
        <w:ind w:left="1440"/>
        <w:rPr>
          <w:sz w:val="28"/>
        </w:rPr>
      </w:pPr>
    </w:p>
    <w:p w14:paraId="716355C2" w14:textId="00C617B7" w:rsidR="0070483A" w:rsidRDefault="0070483A">
      <w:pPr>
        <w:rPr>
          <w:sz w:val="28"/>
        </w:rPr>
      </w:pPr>
      <w:r>
        <w:rPr>
          <w:sz w:val="28"/>
        </w:rPr>
        <w:br w:type="page"/>
      </w:r>
    </w:p>
    <w:p w14:paraId="541ACA49" w14:textId="06A7E380" w:rsidR="0070483A" w:rsidRPr="0070483A" w:rsidRDefault="0070483A" w:rsidP="0070483A">
      <w:pPr>
        <w:pStyle w:val="Listenabsatz"/>
        <w:numPr>
          <w:ilvl w:val="1"/>
          <w:numId w:val="2"/>
        </w:numPr>
        <w:rPr>
          <w:sz w:val="28"/>
        </w:rPr>
      </w:pPr>
      <w:r>
        <w:rPr>
          <w:sz w:val="28"/>
        </w:rPr>
        <w:lastRenderedPageBreak/>
        <w:t>Sprachaufenthalt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483A" w14:paraId="48FB823A" w14:textId="77777777" w:rsidTr="00874200">
        <w:trPr>
          <w:trHeight w:val="2632"/>
        </w:trPr>
        <w:tc>
          <w:tcPr>
            <w:tcW w:w="9736" w:type="dxa"/>
            <w:gridSpan w:val="2"/>
            <w:shd w:val="clear" w:color="auto" w:fill="F2F2F2" w:themeFill="background1" w:themeFillShade="F2"/>
          </w:tcPr>
          <w:p w14:paraId="22CF32BB" w14:textId="77777777" w:rsidR="0070483A" w:rsidRDefault="0070483A" w:rsidP="008742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wirst ab 23. April an einem 14-tägigen Sprachaufenthalt teilnehmen. Es ist dein erster Sprachaufenthalt und er kostet 2451 Franken. Beantworte die Fragen aufgrund des folgenden Kalenders für ein fiktives Jahr.</w:t>
            </w:r>
          </w:p>
          <w:p w14:paraId="01D9EC1B" w14:textId="77777777" w:rsidR="0070483A" w:rsidRDefault="0070483A" w:rsidP="00874200">
            <w:pPr>
              <w:rPr>
                <w:sz w:val="20"/>
                <w:szCs w:val="20"/>
              </w:rPr>
            </w:pPr>
          </w:p>
          <w:tbl>
            <w:tblPr>
              <w:tblW w:w="740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99"/>
              <w:gridCol w:w="500"/>
              <w:gridCol w:w="500"/>
              <w:gridCol w:w="500"/>
              <w:gridCol w:w="500"/>
              <w:gridCol w:w="500"/>
              <w:gridCol w:w="505"/>
              <w:gridCol w:w="255"/>
              <w:gridCol w:w="539"/>
              <w:gridCol w:w="500"/>
              <w:gridCol w:w="500"/>
              <w:gridCol w:w="500"/>
              <w:gridCol w:w="500"/>
              <w:gridCol w:w="500"/>
              <w:gridCol w:w="500"/>
              <w:gridCol w:w="9"/>
            </w:tblGrid>
            <w:tr w:rsidR="0070483A" w:rsidRPr="00A63DB3" w14:paraId="4BAA4585" w14:textId="77777777" w:rsidTr="00874200">
              <w:trPr>
                <w:trHeight w:val="300"/>
              </w:trPr>
              <w:tc>
                <w:tcPr>
                  <w:tcW w:w="3604" w:type="dxa"/>
                  <w:gridSpan w:val="7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375D1" w14:textId="77777777" w:rsidR="0070483A" w:rsidRPr="00A63DB3" w:rsidRDefault="0070483A" w:rsidP="008742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color w:val="000000"/>
                      <w:sz w:val="18"/>
                      <w:lang w:eastAsia="de-CH"/>
                    </w:rPr>
                    <w:t xml:space="preserve">April </w:t>
                  </w:r>
                </w:p>
              </w:tc>
              <w:tc>
                <w:tcPr>
                  <w:tcW w:w="2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0B9AA2" w14:textId="77777777" w:rsidR="0070483A" w:rsidRPr="00A63DB3" w:rsidRDefault="0070483A" w:rsidP="00874200">
                  <w:pPr>
                    <w:spacing w:after="0" w:line="240" w:lineRule="auto"/>
                    <w:rPr>
                      <w:rFonts w:eastAsia="Times New Roman"/>
                      <w:b/>
                      <w:color w:val="000000"/>
                      <w:sz w:val="18"/>
                      <w:lang w:eastAsia="de-CH"/>
                    </w:rPr>
                  </w:pPr>
                </w:p>
              </w:tc>
              <w:tc>
                <w:tcPr>
                  <w:tcW w:w="3548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8232C" w14:textId="77777777" w:rsidR="0070483A" w:rsidRPr="00A63DB3" w:rsidRDefault="0070483A" w:rsidP="008742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color w:val="000000"/>
                      <w:sz w:val="18"/>
                      <w:lang w:eastAsia="de-CH"/>
                    </w:rPr>
                    <w:t xml:space="preserve">Mai </w:t>
                  </w:r>
                </w:p>
              </w:tc>
            </w:tr>
            <w:tr w:rsidR="0070483A" w:rsidRPr="00A63DB3" w14:paraId="5AEDDDC5" w14:textId="77777777" w:rsidTr="00874200">
              <w:trPr>
                <w:gridAfter w:val="1"/>
                <w:wAfter w:w="9" w:type="dxa"/>
                <w:trHeight w:val="46"/>
              </w:trPr>
              <w:tc>
                <w:tcPr>
                  <w:tcW w:w="599" w:type="dxa"/>
                  <w:tcBorders>
                    <w:top w:val="single" w:sz="12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5E39E6F1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i/>
                      <w:iCs/>
                      <w:color w:val="000000"/>
                      <w:sz w:val="14"/>
                      <w:szCs w:val="16"/>
                      <w:lang w:eastAsia="de-CH"/>
                    </w:rPr>
                  </w:pPr>
                  <w:r w:rsidRPr="00A63DB3">
                    <w:rPr>
                      <w:rFonts w:eastAsia="Times New Roman"/>
                      <w:i/>
                      <w:iCs/>
                      <w:color w:val="000000"/>
                      <w:sz w:val="14"/>
                      <w:szCs w:val="16"/>
                      <w:lang w:eastAsia="de-CH"/>
                    </w:rPr>
                    <w:t>Mo</w:t>
                  </w:r>
                </w:p>
              </w:tc>
              <w:tc>
                <w:tcPr>
                  <w:tcW w:w="5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6E5D8D68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i/>
                      <w:iCs/>
                      <w:color w:val="000000"/>
                      <w:sz w:val="14"/>
                      <w:szCs w:val="16"/>
                      <w:lang w:eastAsia="de-CH"/>
                    </w:rPr>
                  </w:pPr>
                  <w:r w:rsidRPr="00A63DB3">
                    <w:rPr>
                      <w:rFonts w:eastAsia="Times New Roman"/>
                      <w:i/>
                      <w:iCs/>
                      <w:color w:val="000000"/>
                      <w:sz w:val="14"/>
                      <w:szCs w:val="16"/>
                      <w:lang w:eastAsia="de-CH"/>
                    </w:rPr>
                    <w:t>Di</w:t>
                  </w:r>
                </w:p>
              </w:tc>
              <w:tc>
                <w:tcPr>
                  <w:tcW w:w="5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1606B12A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i/>
                      <w:iCs/>
                      <w:color w:val="000000"/>
                      <w:sz w:val="14"/>
                      <w:szCs w:val="16"/>
                      <w:lang w:eastAsia="de-CH"/>
                    </w:rPr>
                  </w:pPr>
                  <w:r w:rsidRPr="00A63DB3">
                    <w:rPr>
                      <w:rFonts w:eastAsia="Times New Roman"/>
                      <w:i/>
                      <w:iCs/>
                      <w:color w:val="000000"/>
                      <w:sz w:val="14"/>
                      <w:szCs w:val="16"/>
                      <w:lang w:eastAsia="de-CH"/>
                    </w:rPr>
                    <w:t>Mi</w:t>
                  </w:r>
                </w:p>
              </w:tc>
              <w:tc>
                <w:tcPr>
                  <w:tcW w:w="5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19C75EC5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i/>
                      <w:iCs/>
                      <w:color w:val="000000"/>
                      <w:sz w:val="14"/>
                      <w:szCs w:val="16"/>
                      <w:lang w:eastAsia="de-CH"/>
                    </w:rPr>
                  </w:pPr>
                  <w:r w:rsidRPr="00A63DB3">
                    <w:rPr>
                      <w:rFonts w:eastAsia="Times New Roman"/>
                      <w:i/>
                      <w:iCs/>
                      <w:color w:val="000000"/>
                      <w:sz w:val="14"/>
                      <w:szCs w:val="16"/>
                      <w:lang w:eastAsia="de-CH"/>
                    </w:rPr>
                    <w:t>Do</w:t>
                  </w:r>
                </w:p>
              </w:tc>
              <w:tc>
                <w:tcPr>
                  <w:tcW w:w="5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108B5C20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i/>
                      <w:iCs/>
                      <w:color w:val="000000"/>
                      <w:sz w:val="14"/>
                      <w:szCs w:val="16"/>
                      <w:lang w:eastAsia="de-CH"/>
                    </w:rPr>
                  </w:pPr>
                  <w:r w:rsidRPr="00A63DB3">
                    <w:rPr>
                      <w:rFonts w:eastAsia="Times New Roman"/>
                      <w:i/>
                      <w:iCs/>
                      <w:color w:val="000000"/>
                      <w:sz w:val="14"/>
                      <w:szCs w:val="16"/>
                      <w:lang w:eastAsia="de-CH"/>
                    </w:rPr>
                    <w:t>Fr</w:t>
                  </w:r>
                </w:p>
              </w:tc>
              <w:tc>
                <w:tcPr>
                  <w:tcW w:w="5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D59DFB6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i/>
                      <w:iCs/>
                      <w:color w:val="000000"/>
                      <w:sz w:val="14"/>
                      <w:szCs w:val="16"/>
                      <w:lang w:eastAsia="de-CH"/>
                    </w:rPr>
                  </w:pPr>
                  <w:r w:rsidRPr="00A63DB3">
                    <w:rPr>
                      <w:rFonts w:eastAsia="Times New Roman"/>
                      <w:i/>
                      <w:iCs/>
                      <w:color w:val="000000"/>
                      <w:sz w:val="14"/>
                      <w:szCs w:val="16"/>
                      <w:lang w:eastAsia="de-CH"/>
                    </w:rPr>
                    <w:t>Sa</w:t>
                  </w:r>
                </w:p>
              </w:tc>
              <w:tc>
                <w:tcPr>
                  <w:tcW w:w="505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vAlign w:val="bottom"/>
                  <w:hideMark/>
                </w:tcPr>
                <w:p w14:paraId="0BE829C7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i/>
                      <w:iCs/>
                      <w:color w:val="000000"/>
                      <w:sz w:val="14"/>
                      <w:szCs w:val="16"/>
                      <w:lang w:eastAsia="de-CH"/>
                    </w:rPr>
                  </w:pPr>
                  <w:r w:rsidRPr="00A63DB3">
                    <w:rPr>
                      <w:rFonts w:eastAsia="Times New Roman"/>
                      <w:i/>
                      <w:iCs/>
                      <w:color w:val="000000"/>
                      <w:sz w:val="14"/>
                      <w:szCs w:val="16"/>
                      <w:lang w:eastAsia="de-CH"/>
                    </w:rPr>
                    <w:t>So</w:t>
                  </w:r>
                </w:p>
              </w:tc>
              <w:tc>
                <w:tcPr>
                  <w:tcW w:w="255" w:type="dxa"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14:paraId="649776E8" w14:textId="77777777" w:rsidR="0070483A" w:rsidRPr="00E76D3D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i/>
                      <w:iCs/>
                      <w:color w:val="000000"/>
                      <w:sz w:val="14"/>
                      <w:szCs w:val="16"/>
                      <w:lang w:eastAsia="de-CH"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12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1B9844A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i/>
                      <w:iCs/>
                      <w:color w:val="000000"/>
                      <w:sz w:val="14"/>
                      <w:szCs w:val="16"/>
                      <w:lang w:eastAsia="de-CH"/>
                    </w:rPr>
                  </w:pPr>
                  <w:r w:rsidRPr="00A63DB3">
                    <w:rPr>
                      <w:rFonts w:eastAsia="Times New Roman"/>
                      <w:i/>
                      <w:iCs/>
                      <w:color w:val="000000"/>
                      <w:sz w:val="14"/>
                      <w:szCs w:val="16"/>
                      <w:lang w:eastAsia="de-CH"/>
                    </w:rPr>
                    <w:t>Mo</w:t>
                  </w:r>
                </w:p>
              </w:tc>
              <w:tc>
                <w:tcPr>
                  <w:tcW w:w="5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6514D4D6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i/>
                      <w:iCs/>
                      <w:color w:val="000000"/>
                      <w:sz w:val="14"/>
                      <w:szCs w:val="16"/>
                      <w:lang w:eastAsia="de-CH"/>
                    </w:rPr>
                  </w:pPr>
                  <w:r w:rsidRPr="00A63DB3">
                    <w:rPr>
                      <w:rFonts w:eastAsia="Times New Roman"/>
                      <w:i/>
                      <w:iCs/>
                      <w:color w:val="000000"/>
                      <w:sz w:val="14"/>
                      <w:szCs w:val="16"/>
                      <w:lang w:eastAsia="de-CH"/>
                    </w:rPr>
                    <w:t>Di</w:t>
                  </w:r>
                </w:p>
              </w:tc>
              <w:tc>
                <w:tcPr>
                  <w:tcW w:w="5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6B35FA4B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i/>
                      <w:iCs/>
                      <w:color w:val="000000"/>
                      <w:sz w:val="14"/>
                      <w:szCs w:val="16"/>
                      <w:lang w:eastAsia="de-CH"/>
                    </w:rPr>
                  </w:pPr>
                  <w:r w:rsidRPr="00A63DB3">
                    <w:rPr>
                      <w:rFonts w:eastAsia="Times New Roman"/>
                      <w:i/>
                      <w:iCs/>
                      <w:color w:val="000000"/>
                      <w:sz w:val="14"/>
                      <w:szCs w:val="16"/>
                      <w:lang w:eastAsia="de-CH"/>
                    </w:rPr>
                    <w:t>Mi</w:t>
                  </w:r>
                </w:p>
              </w:tc>
              <w:tc>
                <w:tcPr>
                  <w:tcW w:w="5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10D0064F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i/>
                      <w:iCs/>
                      <w:color w:val="000000"/>
                      <w:sz w:val="14"/>
                      <w:szCs w:val="16"/>
                      <w:lang w:eastAsia="de-CH"/>
                    </w:rPr>
                  </w:pPr>
                  <w:r w:rsidRPr="00A63DB3">
                    <w:rPr>
                      <w:rFonts w:eastAsia="Times New Roman"/>
                      <w:i/>
                      <w:iCs/>
                      <w:color w:val="000000"/>
                      <w:sz w:val="14"/>
                      <w:szCs w:val="16"/>
                      <w:lang w:eastAsia="de-CH"/>
                    </w:rPr>
                    <w:t>Do</w:t>
                  </w:r>
                </w:p>
              </w:tc>
              <w:tc>
                <w:tcPr>
                  <w:tcW w:w="5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178ED04E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i/>
                      <w:iCs/>
                      <w:color w:val="000000"/>
                      <w:sz w:val="14"/>
                      <w:szCs w:val="16"/>
                      <w:lang w:eastAsia="de-CH"/>
                    </w:rPr>
                  </w:pPr>
                  <w:r w:rsidRPr="00A63DB3">
                    <w:rPr>
                      <w:rFonts w:eastAsia="Times New Roman"/>
                      <w:i/>
                      <w:iCs/>
                      <w:color w:val="000000"/>
                      <w:sz w:val="14"/>
                      <w:szCs w:val="16"/>
                      <w:lang w:eastAsia="de-CH"/>
                    </w:rPr>
                    <w:t>Fr</w:t>
                  </w:r>
                </w:p>
              </w:tc>
              <w:tc>
                <w:tcPr>
                  <w:tcW w:w="5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5CD9FE60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i/>
                      <w:iCs/>
                      <w:color w:val="000000"/>
                      <w:sz w:val="14"/>
                      <w:szCs w:val="16"/>
                      <w:lang w:eastAsia="de-CH"/>
                    </w:rPr>
                  </w:pPr>
                  <w:r w:rsidRPr="00A63DB3">
                    <w:rPr>
                      <w:rFonts w:eastAsia="Times New Roman"/>
                      <w:i/>
                      <w:iCs/>
                      <w:color w:val="000000"/>
                      <w:sz w:val="14"/>
                      <w:szCs w:val="16"/>
                      <w:lang w:eastAsia="de-CH"/>
                    </w:rPr>
                    <w:t>Sa</w:t>
                  </w:r>
                </w:p>
              </w:tc>
              <w:tc>
                <w:tcPr>
                  <w:tcW w:w="5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vAlign w:val="bottom"/>
                  <w:hideMark/>
                </w:tcPr>
                <w:p w14:paraId="32009200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i/>
                      <w:iCs/>
                      <w:color w:val="000000"/>
                      <w:sz w:val="14"/>
                      <w:szCs w:val="16"/>
                      <w:lang w:eastAsia="de-CH"/>
                    </w:rPr>
                  </w:pPr>
                  <w:r w:rsidRPr="00A63DB3">
                    <w:rPr>
                      <w:rFonts w:eastAsia="Times New Roman"/>
                      <w:i/>
                      <w:iCs/>
                      <w:color w:val="000000"/>
                      <w:sz w:val="14"/>
                      <w:szCs w:val="16"/>
                      <w:lang w:eastAsia="de-CH"/>
                    </w:rPr>
                    <w:t>So</w:t>
                  </w:r>
                </w:p>
              </w:tc>
            </w:tr>
            <w:tr w:rsidR="0070483A" w:rsidRPr="00A63DB3" w14:paraId="36AF2EC1" w14:textId="77777777" w:rsidTr="00874200">
              <w:trPr>
                <w:gridAfter w:val="1"/>
                <w:wAfter w:w="9" w:type="dxa"/>
                <w:trHeight w:val="50"/>
              </w:trPr>
              <w:tc>
                <w:tcPr>
                  <w:tcW w:w="599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7261AB40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7F3AA8A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9E24660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08B2AD57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9B09BA0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174F2BBC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1</w:t>
                  </w:r>
                </w:p>
              </w:tc>
              <w:tc>
                <w:tcPr>
                  <w:tcW w:w="505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vAlign w:val="bottom"/>
                  <w:hideMark/>
                </w:tcPr>
                <w:p w14:paraId="534D8045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2</w:t>
                  </w:r>
                </w:p>
              </w:tc>
              <w:tc>
                <w:tcPr>
                  <w:tcW w:w="255" w:type="dxa"/>
                  <w:tcBorders>
                    <w:top w:val="nil"/>
                    <w:left w:val="single" w:sz="12" w:space="0" w:color="auto"/>
                    <w:right w:val="single" w:sz="12" w:space="0" w:color="auto"/>
                  </w:tcBorders>
                </w:tcPr>
                <w:p w14:paraId="5F3EC103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</w:p>
              </w:tc>
              <w:tc>
                <w:tcPr>
                  <w:tcW w:w="539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057F8A27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08E3A987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0EB4BBA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3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7DC4F46F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4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07E24CAD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5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0FA43030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vAlign w:val="bottom"/>
                  <w:hideMark/>
                </w:tcPr>
                <w:p w14:paraId="28D962C7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7</w:t>
                  </w:r>
                </w:p>
              </w:tc>
            </w:tr>
            <w:tr w:rsidR="0070483A" w:rsidRPr="00A63DB3" w14:paraId="55C0EA50" w14:textId="77777777" w:rsidTr="00874200">
              <w:trPr>
                <w:gridAfter w:val="1"/>
                <w:wAfter w:w="9" w:type="dxa"/>
                <w:trHeight w:val="50"/>
              </w:trPr>
              <w:tc>
                <w:tcPr>
                  <w:tcW w:w="599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79A1805F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3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3C6A9AF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4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37686B14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5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3BE0A333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33E1B990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7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7598A193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8</w:t>
                  </w:r>
                </w:p>
              </w:tc>
              <w:tc>
                <w:tcPr>
                  <w:tcW w:w="505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vAlign w:val="bottom"/>
                  <w:hideMark/>
                </w:tcPr>
                <w:p w14:paraId="7B7B838D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9</w:t>
                  </w:r>
                </w:p>
              </w:tc>
              <w:tc>
                <w:tcPr>
                  <w:tcW w:w="255" w:type="dxa"/>
                  <w:tcBorders>
                    <w:top w:val="nil"/>
                    <w:left w:val="single" w:sz="12" w:space="0" w:color="auto"/>
                    <w:right w:val="single" w:sz="12" w:space="0" w:color="auto"/>
                  </w:tcBorders>
                </w:tcPr>
                <w:p w14:paraId="4C72C1DE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</w:p>
              </w:tc>
              <w:tc>
                <w:tcPr>
                  <w:tcW w:w="539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69842F0C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8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0F0DD18E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9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02CE12C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10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74C70B61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11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130C8380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12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621D7155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13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vAlign w:val="bottom"/>
                  <w:hideMark/>
                </w:tcPr>
                <w:p w14:paraId="1E91ADB0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14</w:t>
                  </w:r>
                </w:p>
              </w:tc>
            </w:tr>
            <w:tr w:rsidR="0070483A" w:rsidRPr="00A63DB3" w14:paraId="5AEE462A" w14:textId="77777777" w:rsidTr="00874200">
              <w:trPr>
                <w:gridAfter w:val="1"/>
                <w:wAfter w:w="9" w:type="dxa"/>
                <w:trHeight w:val="50"/>
              </w:trPr>
              <w:tc>
                <w:tcPr>
                  <w:tcW w:w="599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64E9F3CD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10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7E3AD929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11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32A9E3FE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12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3A9C68E8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13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1D7159C2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14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08D3A46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15</w:t>
                  </w:r>
                </w:p>
              </w:tc>
              <w:tc>
                <w:tcPr>
                  <w:tcW w:w="505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vAlign w:val="bottom"/>
                  <w:hideMark/>
                </w:tcPr>
                <w:p w14:paraId="65015E41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16</w:t>
                  </w:r>
                </w:p>
              </w:tc>
              <w:tc>
                <w:tcPr>
                  <w:tcW w:w="255" w:type="dxa"/>
                  <w:tcBorders>
                    <w:top w:val="nil"/>
                    <w:left w:val="single" w:sz="12" w:space="0" w:color="auto"/>
                    <w:right w:val="single" w:sz="12" w:space="0" w:color="auto"/>
                  </w:tcBorders>
                </w:tcPr>
                <w:p w14:paraId="0089C0C1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</w:p>
              </w:tc>
              <w:tc>
                <w:tcPr>
                  <w:tcW w:w="539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3FB4571F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15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047F2425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16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1C9A6341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17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69DE76D9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18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1682528E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19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0A5BE65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20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vAlign w:val="bottom"/>
                  <w:hideMark/>
                </w:tcPr>
                <w:p w14:paraId="1185F3FF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21</w:t>
                  </w:r>
                </w:p>
              </w:tc>
            </w:tr>
            <w:tr w:rsidR="0070483A" w:rsidRPr="00A63DB3" w14:paraId="62657B95" w14:textId="77777777" w:rsidTr="00874200">
              <w:trPr>
                <w:gridAfter w:val="1"/>
                <w:wAfter w:w="9" w:type="dxa"/>
                <w:trHeight w:val="50"/>
              </w:trPr>
              <w:tc>
                <w:tcPr>
                  <w:tcW w:w="599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0206B2DF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17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5608C0EB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18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8DDE226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19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63399010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20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3258A1DC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21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0D464BEB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22</w:t>
                  </w:r>
                </w:p>
              </w:tc>
              <w:tc>
                <w:tcPr>
                  <w:tcW w:w="505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vAlign w:val="bottom"/>
                  <w:hideMark/>
                </w:tcPr>
                <w:p w14:paraId="5CDB256D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23</w:t>
                  </w:r>
                </w:p>
              </w:tc>
              <w:tc>
                <w:tcPr>
                  <w:tcW w:w="255" w:type="dxa"/>
                  <w:tcBorders>
                    <w:top w:val="nil"/>
                    <w:left w:val="single" w:sz="12" w:space="0" w:color="auto"/>
                    <w:right w:val="single" w:sz="12" w:space="0" w:color="auto"/>
                  </w:tcBorders>
                </w:tcPr>
                <w:p w14:paraId="5E37A322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</w:p>
              </w:tc>
              <w:tc>
                <w:tcPr>
                  <w:tcW w:w="539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177A35B5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22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66B18E0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23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15A62517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24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1E9A36C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25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1B2F2554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26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7AB7B8BE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27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vAlign w:val="bottom"/>
                  <w:hideMark/>
                </w:tcPr>
                <w:p w14:paraId="753737D2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28</w:t>
                  </w:r>
                </w:p>
              </w:tc>
            </w:tr>
            <w:tr w:rsidR="0070483A" w:rsidRPr="00A63DB3" w14:paraId="20AE977A" w14:textId="77777777" w:rsidTr="00874200">
              <w:trPr>
                <w:gridAfter w:val="1"/>
                <w:wAfter w:w="9" w:type="dxa"/>
                <w:trHeight w:val="143"/>
              </w:trPr>
              <w:tc>
                <w:tcPr>
                  <w:tcW w:w="599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6A42EC8D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24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479CCDE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25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6FB52CD9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26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1486769F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27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058179EC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28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532F0323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29</w:t>
                  </w:r>
                </w:p>
              </w:tc>
              <w:tc>
                <w:tcPr>
                  <w:tcW w:w="505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vAlign w:val="bottom"/>
                  <w:hideMark/>
                </w:tcPr>
                <w:p w14:paraId="4D983C97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30</w:t>
                  </w:r>
                </w:p>
              </w:tc>
              <w:tc>
                <w:tcPr>
                  <w:tcW w:w="255" w:type="dxa"/>
                  <w:tcBorders>
                    <w:top w:val="nil"/>
                    <w:left w:val="single" w:sz="12" w:space="0" w:color="auto"/>
                    <w:right w:val="single" w:sz="12" w:space="0" w:color="auto"/>
                  </w:tcBorders>
                </w:tcPr>
                <w:p w14:paraId="645955C1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</w:p>
              </w:tc>
              <w:tc>
                <w:tcPr>
                  <w:tcW w:w="539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523BB257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29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57359CA7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30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3EC7A5D5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31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0C31BD31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6B33A7FC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37C06EAD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vAlign w:val="bottom"/>
                  <w:hideMark/>
                </w:tcPr>
                <w:p w14:paraId="6C62ADB3" w14:textId="77777777" w:rsidR="0070483A" w:rsidRPr="00A63DB3" w:rsidRDefault="0070483A" w:rsidP="00874200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</w:pPr>
                  <w:r w:rsidRPr="00A63DB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20"/>
                      <w:lang w:eastAsia="de-CH"/>
                    </w:rPr>
                    <w:t> </w:t>
                  </w:r>
                </w:p>
              </w:tc>
            </w:tr>
          </w:tbl>
          <w:p w14:paraId="64F5E914" w14:textId="77777777" w:rsidR="0070483A" w:rsidRPr="00E40910" w:rsidRDefault="0070483A" w:rsidP="00874200">
            <w:pPr>
              <w:rPr>
                <w:sz w:val="20"/>
                <w:szCs w:val="20"/>
              </w:rPr>
            </w:pPr>
          </w:p>
        </w:tc>
      </w:tr>
      <w:tr w:rsidR="0070483A" w14:paraId="27420548" w14:textId="77777777" w:rsidTr="00874200">
        <w:tc>
          <w:tcPr>
            <w:tcW w:w="9736" w:type="dxa"/>
            <w:gridSpan w:val="2"/>
            <w:shd w:val="clear" w:color="auto" w:fill="F2F2F2" w:themeFill="background1" w:themeFillShade="F2"/>
          </w:tcPr>
          <w:p w14:paraId="73BFBC5D" w14:textId="77777777" w:rsidR="0070483A" w:rsidRDefault="0070483A" w:rsidP="008742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A) Wie werden die Kosten zwischen dir und der AXA aufgeteilt?</w:t>
            </w:r>
          </w:p>
          <w:p w14:paraId="1DAA3F10" w14:textId="77777777" w:rsidR="0070483A" w:rsidRDefault="0070483A" w:rsidP="00874200">
            <w:pPr>
              <w:rPr>
                <w:sz w:val="20"/>
                <w:szCs w:val="20"/>
              </w:rPr>
            </w:pPr>
          </w:p>
        </w:tc>
      </w:tr>
      <w:tr w:rsidR="0070483A" w:rsidRPr="00A02130" w14:paraId="3F3B6A7C" w14:textId="77777777" w:rsidTr="00874200">
        <w:trPr>
          <w:trHeight w:val="524"/>
        </w:trPr>
        <w:tc>
          <w:tcPr>
            <w:tcW w:w="9736" w:type="dxa"/>
            <w:gridSpan w:val="2"/>
            <w:shd w:val="clear" w:color="auto" w:fill="auto"/>
          </w:tcPr>
          <w:p w14:paraId="2AD1650A" w14:textId="77777777" w:rsidR="0070483A" w:rsidRDefault="0070483A" w:rsidP="00874200">
            <w:pPr>
              <w:tabs>
                <w:tab w:val="left" w:pos="2148"/>
              </w:tabs>
              <w:rPr>
                <w:sz w:val="20"/>
                <w:szCs w:val="20"/>
              </w:rPr>
            </w:pPr>
          </w:p>
          <w:p w14:paraId="3E1DE7DB" w14:textId="77777777" w:rsidR="0070483A" w:rsidRPr="002473E6" w:rsidRDefault="0070483A" w:rsidP="00874200">
            <w:pPr>
              <w:tabs>
                <w:tab w:val="left" w:pos="2148"/>
              </w:tabs>
              <w:rPr>
                <w:sz w:val="20"/>
                <w:szCs w:val="20"/>
              </w:rPr>
            </w:pPr>
          </w:p>
          <w:p w14:paraId="1C549161" w14:textId="3ADDEF41" w:rsidR="0070483A" w:rsidRPr="005550C8" w:rsidRDefault="0070483A" w:rsidP="00874200">
            <w:pPr>
              <w:tabs>
                <w:tab w:val="left" w:pos="214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Kosten für</w:t>
            </w:r>
            <w:r w:rsidRPr="002473E6">
              <w:rPr>
                <w:sz w:val="20"/>
                <w:szCs w:val="20"/>
              </w:rPr>
              <w:t xml:space="preserve"> Lernende/r: </w:t>
            </w:r>
            <w:r w:rsidRPr="002473E6">
              <w:rPr>
                <w:sz w:val="20"/>
                <w:szCs w:val="20"/>
              </w:rPr>
              <w:tab/>
            </w:r>
            <w:r w:rsidR="00F173EA">
              <w:rPr>
                <w:sz w:val="20"/>
                <w:szCs w:val="20"/>
              </w:rPr>
              <w:t>1'225.50</w:t>
            </w:r>
            <w:r w:rsidRPr="005550C8">
              <w:rPr>
                <w:sz w:val="20"/>
                <w:szCs w:val="20"/>
              </w:rPr>
              <w:t xml:space="preserve"> Franken</w:t>
            </w:r>
          </w:p>
          <w:p w14:paraId="735A0163" w14:textId="77777777" w:rsidR="0070483A" w:rsidRPr="005550C8" w:rsidRDefault="0070483A" w:rsidP="00874200">
            <w:pPr>
              <w:tabs>
                <w:tab w:val="left" w:pos="2148"/>
              </w:tabs>
              <w:rPr>
                <w:sz w:val="20"/>
                <w:szCs w:val="20"/>
              </w:rPr>
            </w:pPr>
          </w:p>
          <w:p w14:paraId="5EF43A49" w14:textId="77777777" w:rsidR="0070483A" w:rsidRPr="005550C8" w:rsidRDefault="0070483A" w:rsidP="00874200">
            <w:pPr>
              <w:tabs>
                <w:tab w:val="left" w:pos="1865"/>
                <w:tab w:val="left" w:pos="2148"/>
              </w:tabs>
              <w:rPr>
                <w:sz w:val="20"/>
                <w:szCs w:val="20"/>
              </w:rPr>
            </w:pPr>
          </w:p>
          <w:p w14:paraId="5A6CDE28" w14:textId="30CFCA3C" w:rsidR="0070483A" w:rsidRPr="00F173EA" w:rsidRDefault="0070483A" w:rsidP="00874200">
            <w:pPr>
              <w:tabs>
                <w:tab w:val="left" w:pos="2148"/>
              </w:tabs>
              <w:rPr>
                <w:sz w:val="20"/>
                <w:szCs w:val="20"/>
              </w:rPr>
            </w:pPr>
            <w:r w:rsidRPr="005550C8">
              <w:rPr>
                <w:sz w:val="20"/>
                <w:szCs w:val="20"/>
              </w:rPr>
              <w:t>Kosten für AXA:</w:t>
            </w:r>
            <w:r w:rsidRPr="005550C8">
              <w:rPr>
                <w:sz w:val="20"/>
                <w:szCs w:val="20"/>
              </w:rPr>
              <w:tab/>
            </w:r>
            <w:r w:rsidR="00F173EA">
              <w:rPr>
                <w:sz w:val="20"/>
                <w:szCs w:val="20"/>
              </w:rPr>
              <w:t xml:space="preserve">1'225.50 </w:t>
            </w:r>
            <w:r w:rsidRPr="00F173EA">
              <w:rPr>
                <w:sz w:val="20"/>
                <w:szCs w:val="20"/>
              </w:rPr>
              <w:t>Franken</w:t>
            </w:r>
          </w:p>
          <w:p w14:paraId="1D9383FE" w14:textId="77777777" w:rsidR="0070483A" w:rsidRPr="00F173EA" w:rsidRDefault="0070483A" w:rsidP="00874200">
            <w:pPr>
              <w:tabs>
                <w:tab w:val="left" w:pos="1865"/>
                <w:tab w:val="left" w:pos="2148"/>
              </w:tabs>
              <w:rPr>
                <w:sz w:val="20"/>
                <w:szCs w:val="20"/>
              </w:rPr>
            </w:pPr>
          </w:p>
        </w:tc>
      </w:tr>
      <w:tr w:rsidR="0070483A" w14:paraId="7215CBEE" w14:textId="77777777" w:rsidTr="00874200">
        <w:tc>
          <w:tcPr>
            <w:tcW w:w="9736" w:type="dxa"/>
            <w:gridSpan w:val="2"/>
            <w:shd w:val="clear" w:color="auto" w:fill="F2F2F2" w:themeFill="background1" w:themeFillShade="F2"/>
          </w:tcPr>
          <w:p w14:paraId="6570EE43" w14:textId="77777777" w:rsidR="0070483A" w:rsidRDefault="0070483A" w:rsidP="00874200">
            <w:pPr>
              <w:tabs>
                <w:tab w:val="left" w:pos="214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B) Wie werden die Abwesenheitstage aufgeteilt?</w:t>
            </w:r>
          </w:p>
          <w:p w14:paraId="38716AAA" w14:textId="77777777" w:rsidR="0070483A" w:rsidRDefault="0070483A" w:rsidP="00874200">
            <w:pPr>
              <w:tabs>
                <w:tab w:val="left" w:pos="2148"/>
              </w:tabs>
              <w:rPr>
                <w:sz w:val="20"/>
                <w:szCs w:val="20"/>
              </w:rPr>
            </w:pPr>
          </w:p>
        </w:tc>
      </w:tr>
      <w:tr w:rsidR="0070483A" w:rsidRPr="00A02130" w14:paraId="06099BF3" w14:textId="77777777" w:rsidTr="00874200">
        <w:trPr>
          <w:trHeight w:val="1741"/>
        </w:trPr>
        <w:tc>
          <w:tcPr>
            <w:tcW w:w="9736" w:type="dxa"/>
            <w:gridSpan w:val="2"/>
            <w:shd w:val="clear" w:color="auto" w:fill="auto"/>
          </w:tcPr>
          <w:p w14:paraId="493D50F0" w14:textId="77777777" w:rsidR="0070483A" w:rsidRDefault="0070483A" w:rsidP="00874200">
            <w:pPr>
              <w:tabs>
                <w:tab w:val="left" w:pos="2148"/>
              </w:tabs>
              <w:rPr>
                <w:sz w:val="20"/>
                <w:szCs w:val="20"/>
              </w:rPr>
            </w:pPr>
          </w:p>
          <w:p w14:paraId="5056DB2E" w14:textId="77777777" w:rsidR="0070483A" w:rsidRPr="002473E6" w:rsidRDefault="0070483A" w:rsidP="00874200">
            <w:pPr>
              <w:tabs>
                <w:tab w:val="left" w:pos="1865"/>
                <w:tab w:val="left" w:pos="2148"/>
              </w:tabs>
              <w:rPr>
                <w:sz w:val="20"/>
                <w:szCs w:val="20"/>
              </w:rPr>
            </w:pPr>
          </w:p>
          <w:p w14:paraId="2F23654E" w14:textId="51A3572F" w:rsidR="0070483A" w:rsidRPr="002473E6" w:rsidRDefault="0070483A" w:rsidP="00874200">
            <w:pPr>
              <w:tabs>
                <w:tab w:val="left" w:pos="214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Betroffene Arbeitstage</w:t>
            </w:r>
            <w:r w:rsidRPr="002473E6">
              <w:rPr>
                <w:sz w:val="20"/>
                <w:szCs w:val="20"/>
              </w:rPr>
              <w:t xml:space="preserve">: </w:t>
            </w:r>
            <w:r w:rsidRPr="002473E6">
              <w:rPr>
                <w:sz w:val="20"/>
                <w:szCs w:val="20"/>
              </w:rPr>
              <w:tab/>
            </w:r>
            <w:r w:rsidR="00F173EA">
              <w:rPr>
                <w:sz w:val="20"/>
                <w:szCs w:val="20"/>
              </w:rPr>
              <w:t>9 Tage</w:t>
            </w:r>
            <w:r w:rsidRPr="002473E6">
              <w:rPr>
                <w:sz w:val="20"/>
                <w:szCs w:val="20"/>
              </w:rPr>
              <w:t xml:space="preserve"> </w:t>
            </w:r>
          </w:p>
          <w:p w14:paraId="7BF222E5" w14:textId="77777777" w:rsidR="0070483A" w:rsidRDefault="0070483A" w:rsidP="00874200">
            <w:pPr>
              <w:tabs>
                <w:tab w:val="left" w:pos="2148"/>
              </w:tabs>
              <w:rPr>
                <w:sz w:val="20"/>
                <w:szCs w:val="20"/>
              </w:rPr>
            </w:pPr>
          </w:p>
          <w:p w14:paraId="1331A8ED" w14:textId="77777777" w:rsidR="0070483A" w:rsidRPr="002473E6" w:rsidRDefault="0070483A" w:rsidP="00874200">
            <w:pPr>
              <w:tabs>
                <w:tab w:val="left" w:pos="2148"/>
              </w:tabs>
              <w:rPr>
                <w:sz w:val="20"/>
                <w:szCs w:val="20"/>
              </w:rPr>
            </w:pPr>
          </w:p>
          <w:p w14:paraId="732A37C7" w14:textId="7D76CCFF" w:rsidR="0070483A" w:rsidRPr="002473E6" w:rsidRDefault="0070483A" w:rsidP="00874200">
            <w:pPr>
              <w:tabs>
                <w:tab w:val="left" w:pos="214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Feiertage</w:t>
            </w:r>
            <w:r w:rsidRPr="002473E6">
              <w:rPr>
                <w:sz w:val="20"/>
                <w:szCs w:val="20"/>
              </w:rPr>
              <w:t xml:space="preserve">: </w:t>
            </w:r>
            <w:r w:rsidRPr="002473E6">
              <w:rPr>
                <w:sz w:val="20"/>
                <w:szCs w:val="20"/>
              </w:rPr>
              <w:tab/>
            </w:r>
            <w:r w:rsidR="00F173EA">
              <w:rPr>
                <w:sz w:val="20"/>
                <w:szCs w:val="20"/>
              </w:rPr>
              <w:t xml:space="preserve">1 Tag </w:t>
            </w:r>
          </w:p>
          <w:p w14:paraId="35AAC986" w14:textId="77777777" w:rsidR="0070483A" w:rsidRDefault="0070483A" w:rsidP="00874200">
            <w:pPr>
              <w:tabs>
                <w:tab w:val="left" w:pos="2148"/>
              </w:tabs>
              <w:rPr>
                <w:sz w:val="20"/>
                <w:szCs w:val="20"/>
              </w:rPr>
            </w:pPr>
          </w:p>
          <w:p w14:paraId="7401F9CF" w14:textId="77777777" w:rsidR="0070483A" w:rsidRDefault="0070483A" w:rsidP="00874200">
            <w:pPr>
              <w:tabs>
                <w:tab w:val="left" w:pos="2148"/>
              </w:tabs>
              <w:rPr>
                <w:sz w:val="20"/>
                <w:szCs w:val="20"/>
              </w:rPr>
            </w:pPr>
          </w:p>
          <w:p w14:paraId="0AD97C21" w14:textId="02548C5B" w:rsidR="0070483A" w:rsidRPr="002473E6" w:rsidRDefault="0070483A" w:rsidP="00874200">
            <w:pPr>
              <w:tabs>
                <w:tab w:val="left" w:pos="214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Ferientage</w:t>
            </w:r>
            <w:r w:rsidRPr="002473E6">
              <w:rPr>
                <w:sz w:val="20"/>
                <w:szCs w:val="20"/>
              </w:rPr>
              <w:t xml:space="preserve">: </w:t>
            </w:r>
            <w:r w:rsidRPr="002473E6">
              <w:rPr>
                <w:sz w:val="20"/>
                <w:szCs w:val="20"/>
              </w:rPr>
              <w:tab/>
            </w:r>
            <w:r w:rsidR="00F173EA">
              <w:rPr>
                <w:sz w:val="20"/>
                <w:szCs w:val="20"/>
              </w:rPr>
              <w:t>2.25 Tage</w:t>
            </w:r>
            <w:r w:rsidRPr="002473E6">
              <w:rPr>
                <w:sz w:val="20"/>
                <w:szCs w:val="20"/>
              </w:rPr>
              <w:t xml:space="preserve"> </w:t>
            </w:r>
          </w:p>
          <w:p w14:paraId="547BB044" w14:textId="77777777" w:rsidR="0070483A" w:rsidRDefault="0070483A" w:rsidP="00874200">
            <w:pPr>
              <w:tabs>
                <w:tab w:val="left" w:pos="2148"/>
              </w:tabs>
              <w:rPr>
                <w:sz w:val="20"/>
                <w:szCs w:val="20"/>
              </w:rPr>
            </w:pPr>
          </w:p>
          <w:p w14:paraId="2825F5F9" w14:textId="77777777" w:rsidR="0070483A" w:rsidRPr="002473E6" w:rsidRDefault="0070483A" w:rsidP="00874200">
            <w:pPr>
              <w:tabs>
                <w:tab w:val="left" w:pos="2148"/>
              </w:tabs>
              <w:rPr>
                <w:sz w:val="20"/>
                <w:szCs w:val="20"/>
              </w:rPr>
            </w:pPr>
          </w:p>
          <w:p w14:paraId="535A200E" w14:textId="00993037" w:rsidR="0070483A" w:rsidRPr="002473E6" w:rsidRDefault="0070483A" w:rsidP="00874200">
            <w:pPr>
              <w:tabs>
                <w:tab w:val="left" w:pos="214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Geschenkte Tage</w:t>
            </w:r>
            <w:r w:rsidRPr="002473E6">
              <w:rPr>
                <w:sz w:val="20"/>
                <w:szCs w:val="20"/>
              </w:rPr>
              <w:t xml:space="preserve">: </w:t>
            </w:r>
            <w:r w:rsidRPr="002473E6">
              <w:rPr>
                <w:sz w:val="20"/>
                <w:szCs w:val="20"/>
              </w:rPr>
              <w:tab/>
            </w:r>
            <w:r w:rsidR="00F173EA">
              <w:rPr>
                <w:sz w:val="20"/>
                <w:szCs w:val="20"/>
              </w:rPr>
              <w:t>6.75 Tage</w:t>
            </w:r>
            <w:r w:rsidRPr="002473E6">
              <w:rPr>
                <w:sz w:val="20"/>
                <w:szCs w:val="20"/>
              </w:rPr>
              <w:t xml:space="preserve"> </w:t>
            </w:r>
          </w:p>
          <w:p w14:paraId="438CA7AE" w14:textId="77777777" w:rsidR="0070483A" w:rsidRPr="00A02130" w:rsidRDefault="0070483A" w:rsidP="00874200">
            <w:pPr>
              <w:tabs>
                <w:tab w:val="left" w:pos="2148"/>
              </w:tabs>
              <w:rPr>
                <w:sz w:val="20"/>
                <w:szCs w:val="20"/>
              </w:rPr>
            </w:pPr>
          </w:p>
        </w:tc>
      </w:tr>
      <w:tr w:rsidR="0070483A" w14:paraId="0D5EA667" w14:textId="77777777" w:rsidTr="00874200">
        <w:tc>
          <w:tcPr>
            <w:tcW w:w="9736" w:type="dxa"/>
            <w:gridSpan w:val="2"/>
            <w:shd w:val="clear" w:color="auto" w:fill="F2F2F2" w:themeFill="background1" w:themeFillShade="F2"/>
          </w:tcPr>
          <w:p w14:paraId="39B075AC" w14:textId="77777777" w:rsidR="0070483A" w:rsidRDefault="0070483A" w:rsidP="008742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Bringe die Schritte in die richtige Reihenfolge. (Es sind mehrere Lösungen korrekt)</w:t>
            </w:r>
          </w:p>
          <w:p w14:paraId="419F0A65" w14:textId="77777777" w:rsidR="0070483A" w:rsidRDefault="0070483A" w:rsidP="00874200">
            <w:pPr>
              <w:rPr>
                <w:sz w:val="20"/>
                <w:szCs w:val="20"/>
              </w:rPr>
            </w:pPr>
          </w:p>
        </w:tc>
      </w:tr>
      <w:tr w:rsidR="0070483A" w:rsidRPr="002473E6" w14:paraId="033E3350" w14:textId="77777777" w:rsidTr="00874200">
        <w:trPr>
          <w:trHeight w:val="524"/>
        </w:trPr>
        <w:tc>
          <w:tcPr>
            <w:tcW w:w="4868" w:type="dxa"/>
          </w:tcPr>
          <w:p w14:paraId="03226B81" w14:textId="77777777" w:rsidR="0070483A" w:rsidRDefault="0070483A" w:rsidP="00874200">
            <w:pPr>
              <w:tabs>
                <w:tab w:val="left" w:pos="214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  <w:p w14:paraId="5A82DC2C" w14:textId="3E044958" w:rsidR="0070483A" w:rsidRDefault="0070483A" w:rsidP="0070483A">
            <w:pPr>
              <w:pStyle w:val="Listenabsatz"/>
              <w:numPr>
                <w:ilvl w:val="0"/>
                <w:numId w:val="5"/>
              </w:numPr>
              <w:tabs>
                <w:tab w:val="left" w:pos="214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F173EA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</w:p>
          <w:p w14:paraId="6945798C" w14:textId="3703098F" w:rsidR="0070483A" w:rsidRDefault="0070483A" w:rsidP="0070483A">
            <w:pPr>
              <w:pStyle w:val="Listenabsatz"/>
              <w:numPr>
                <w:ilvl w:val="0"/>
                <w:numId w:val="5"/>
              </w:numPr>
              <w:tabs>
                <w:tab w:val="left" w:pos="214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F173EA">
              <w:rPr>
                <w:sz w:val="20"/>
                <w:szCs w:val="20"/>
              </w:rPr>
              <w:t>A)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</w:p>
          <w:p w14:paraId="2954E07A" w14:textId="6B36F35D" w:rsidR="0070483A" w:rsidRDefault="0070483A" w:rsidP="0070483A">
            <w:pPr>
              <w:pStyle w:val="Listenabsatz"/>
              <w:numPr>
                <w:ilvl w:val="0"/>
                <w:numId w:val="5"/>
              </w:numPr>
              <w:tabs>
                <w:tab w:val="left" w:pos="214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F173EA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</w:p>
          <w:p w14:paraId="38348263" w14:textId="1429DF3A" w:rsidR="0070483A" w:rsidRDefault="0070483A" w:rsidP="0070483A">
            <w:pPr>
              <w:pStyle w:val="Listenabsatz"/>
              <w:numPr>
                <w:ilvl w:val="0"/>
                <w:numId w:val="5"/>
              </w:numPr>
              <w:tabs>
                <w:tab w:val="left" w:pos="214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F173EA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</w:p>
          <w:p w14:paraId="517AD02D" w14:textId="3607CB84" w:rsidR="0070483A" w:rsidRDefault="0070483A" w:rsidP="0070483A">
            <w:pPr>
              <w:pStyle w:val="Listenabsatz"/>
              <w:numPr>
                <w:ilvl w:val="0"/>
                <w:numId w:val="5"/>
              </w:numPr>
              <w:tabs>
                <w:tab w:val="left" w:pos="214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F173EA">
              <w:rPr>
                <w:sz w:val="20"/>
                <w:szCs w:val="20"/>
              </w:rPr>
              <w:t>E)</w:t>
            </w:r>
            <w:r>
              <w:rPr>
                <w:sz w:val="20"/>
                <w:szCs w:val="20"/>
              </w:rPr>
              <w:br/>
            </w:r>
          </w:p>
          <w:p w14:paraId="6F9141BC" w14:textId="77777777" w:rsidR="0070483A" w:rsidRDefault="0070483A" w:rsidP="0070483A">
            <w:pPr>
              <w:pStyle w:val="Listenabsatz"/>
              <w:numPr>
                <w:ilvl w:val="0"/>
                <w:numId w:val="5"/>
              </w:numPr>
              <w:tabs>
                <w:tab w:val="left" w:pos="214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Kosten über den Lohn rückerstattet erhalten.</w:t>
            </w:r>
          </w:p>
          <w:p w14:paraId="3293BF03" w14:textId="77777777" w:rsidR="0070483A" w:rsidRPr="00A63DB3" w:rsidRDefault="0070483A" w:rsidP="00874200">
            <w:pPr>
              <w:pStyle w:val="Listenabsatz"/>
              <w:tabs>
                <w:tab w:val="left" w:pos="2148"/>
              </w:tabs>
              <w:rPr>
                <w:sz w:val="20"/>
                <w:szCs w:val="20"/>
              </w:rPr>
            </w:pPr>
          </w:p>
        </w:tc>
        <w:tc>
          <w:tcPr>
            <w:tcW w:w="4868" w:type="dxa"/>
          </w:tcPr>
          <w:p w14:paraId="6913975A" w14:textId="77777777" w:rsidR="0070483A" w:rsidRDefault="0070483A" w:rsidP="00874200">
            <w:pPr>
              <w:tabs>
                <w:tab w:val="left" w:pos="214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  <w:p w14:paraId="2FA2398E" w14:textId="77777777" w:rsidR="0070483A" w:rsidRDefault="0070483A" w:rsidP="0070483A">
            <w:pPr>
              <w:pStyle w:val="Listenabsatz"/>
              <w:numPr>
                <w:ilvl w:val="0"/>
                <w:numId w:val="6"/>
              </w:numPr>
              <w:tabs>
                <w:tab w:val="left" w:pos="214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Rechnung bezahlen</w:t>
            </w:r>
          </w:p>
          <w:p w14:paraId="7D86B89A" w14:textId="77777777" w:rsidR="0070483A" w:rsidRDefault="0070483A" w:rsidP="00874200">
            <w:pPr>
              <w:pStyle w:val="Listenabsatz"/>
              <w:tabs>
                <w:tab w:val="left" w:pos="214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  <w:p w14:paraId="3464D8BE" w14:textId="77777777" w:rsidR="0070483A" w:rsidRDefault="0070483A" w:rsidP="0070483A">
            <w:pPr>
              <w:pStyle w:val="Listenabsatz"/>
              <w:numPr>
                <w:ilvl w:val="0"/>
                <w:numId w:val="6"/>
              </w:numPr>
              <w:tabs>
                <w:tab w:val="left" w:pos="214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Gesuch an den Berufsbildner stellen</w:t>
            </w:r>
          </w:p>
          <w:p w14:paraId="1BDBC0F9" w14:textId="77777777" w:rsidR="0070483A" w:rsidRDefault="0070483A" w:rsidP="00874200">
            <w:pPr>
              <w:pStyle w:val="Listenabsatz"/>
              <w:tabs>
                <w:tab w:val="left" w:pos="214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  <w:p w14:paraId="5886E307" w14:textId="77777777" w:rsidR="0070483A" w:rsidRDefault="0070483A" w:rsidP="0070483A">
            <w:pPr>
              <w:pStyle w:val="Listenabsatz"/>
              <w:numPr>
                <w:ilvl w:val="0"/>
                <w:numId w:val="6"/>
              </w:numPr>
              <w:tabs>
                <w:tab w:val="left" w:pos="214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Rechnungskopie, Zahlungsbestätigung und Zertifikat an den Berufsbildner senden</w:t>
            </w:r>
          </w:p>
          <w:p w14:paraId="49C063D3" w14:textId="77777777" w:rsidR="0070483A" w:rsidRDefault="0070483A" w:rsidP="00874200">
            <w:pPr>
              <w:pStyle w:val="Listenabsatz"/>
              <w:tabs>
                <w:tab w:val="left" w:pos="214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  <w:p w14:paraId="74C27F26" w14:textId="77777777" w:rsidR="0070483A" w:rsidRDefault="0070483A" w:rsidP="0070483A">
            <w:pPr>
              <w:pStyle w:val="Listenabsatz"/>
              <w:numPr>
                <w:ilvl w:val="0"/>
                <w:numId w:val="6"/>
              </w:numPr>
              <w:tabs>
                <w:tab w:val="left" w:pos="214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Absenz in Outlook und ESS eintragen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</w:p>
          <w:p w14:paraId="6494CB6A" w14:textId="77777777" w:rsidR="0070483A" w:rsidRDefault="0070483A" w:rsidP="0070483A">
            <w:pPr>
              <w:pStyle w:val="Listenabsatz"/>
              <w:numPr>
                <w:ilvl w:val="0"/>
                <w:numId w:val="6"/>
              </w:numPr>
              <w:tabs>
                <w:tab w:val="left" w:pos="214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 Sprachaufenthalt teilnehmen</w:t>
            </w:r>
          </w:p>
          <w:p w14:paraId="3B4C9007" w14:textId="77777777" w:rsidR="0070483A" w:rsidRPr="002473E6" w:rsidRDefault="0070483A" w:rsidP="00874200">
            <w:pPr>
              <w:pStyle w:val="Listenabsatz"/>
              <w:tabs>
                <w:tab w:val="left" w:pos="2148"/>
              </w:tabs>
              <w:rPr>
                <w:sz w:val="20"/>
                <w:szCs w:val="20"/>
              </w:rPr>
            </w:pPr>
          </w:p>
        </w:tc>
      </w:tr>
    </w:tbl>
    <w:p w14:paraId="40A942C1" w14:textId="7F7ACF7B" w:rsidR="00F173EA" w:rsidRPr="0070483A" w:rsidRDefault="00F173EA" w:rsidP="0070483A">
      <w:pPr>
        <w:pStyle w:val="Listenabsatz"/>
        <w:numPr>
          <w:ilvl w:val="1"/>
          <w:numId w:val="2"/>
        </w:numPr>
        <w:rPr>
          <w:sz w:val="28"/>
        </w:rPr>
      </w:pPr>
      <w:r>
        <w:rPr>
          <w:sz w:val="28"/>
        </w:rPr>
        <w:lastRenderedPageBreak/>
        <w:t>Ferien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24"/>
        <w:gridCol w:w="4538"/>
      </w:tblGrid>
      <w:tr w:rsidR="00F173EA" w14:paraId="15B0F315" w14:textId="77777777" w:rsidTr="00E718AD">
        <w:tc>
          <w:tcPr>
            <w:tcW w:w="9062" w:type="dxa"/>
            <w:gridSpan w:val="2"/>
            <w:shd w:val="clear" w:color="auto" w:fill="F2F2F2" w:themeFill="background1" w:themeFillShade="F2"/>
          </w:tcPr>
          <w:p w14:paraId="3872C2F3" w14:textId="53BBA9C0" w:rsidR="00F173EA" w:rsidRPr="00E40910" w:rsidRDefault="00F173EA" w:rsidP="008742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Welche Aussagen zu den Ferien sind FALSCH?</w:t>
            </w:r>
          </w:p>
          <w:p w14:paraId="25ADC024" w14:textId="0F6F7EDF" w:rsidR="00F173EA" w:rsidRPr="00E40910" w:rsidRDefault="00F173EA" w:rsidP="00874200">
            <w:pPr>
              <w:rPr>
                <w:sz w:val="20"/>
                <w:szCs w:val="20"/>
              </w:rPr>
            </w:pPr>
          </w:p>
        </w:tc>
      </w:tr>
      <w:tr w:rsidR="00F173EA" w14:paraId="2D093D59" w14:textId="77777777" w:rsidTr="00E718AD">
        <w:tc>
          <w:tcPr>
            <w:tcW w:w="4524" w:type="dxa"/>
          </w:tcPr>
          <w:p w14:paraId="406A237A" w14:textId="7C364A63" w:rsidR="00F173EA" w:rsidRDefault="00F173EA" w:rsidP="00874200">
            <w:pPr>
              <w:ind w:left="230" w:hanging="2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71"/>
            </w:r>
            <w:r>
              <w:rPr>
                <w:sz w:val="20"/>
                <w:szCs w:val="20"/>
              </w:rPr>
              <w:t xml:space="preserve"> mindestens 2 Wochen Ferien pro Jahr müssen am Stück bezogen werden</w:t>
            </w:r>
          </w:p>
          <w:p w14:paraId="42DFD7A9" w14:textId="77777777" w:rsidR="00F173EA" w:rsidRPr="00E40910" w:rsidRDefault="00F173EA" w:rsidP="00874200">
            <w:pPr>
              <w:ind w:left="230" w:hanging="230"/>
              <w:rPr>
                <w:sz w:val="20"/>
                <w:szCs w:val="20"/>
              </w:rPr>
            </w:pPr>
          </w:p>
        </w:tc>
        <w:tc>
          <w:tcPr>
            <w:tcW w:w="4538" w:type="dxa"/>
          </w:tcPr>
          <w:p w14:paraId="20614E28" w14:textId="71CF6928" w:rsidR="00F173EA" w:rsidRDefault="00E718AD" w:rsidP="00874200">
            <w:pPr>
              <w:ind w:left="257" w:hanging="257"/>
              <w:rPr>
                <w:sz w:val="20"/>
                <w:szCs w:val="20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067B5C7" wp14:editId="54C98D99">
                      <wp:simplePos x="0" y="0"/>
                      <wp:positionH relativeFrom="column">
                        <wp:posOffset>-78369</wp:posOffset>
                      </wp:positionH>
                      <wp:positionV relativeFrom="paragraph">
                        <wp:posOffset>-39897</wp:posOffset>
                      </wp:positionV>
                      <wp:extent cx="228600" cy="228600"/>
                      <wp:effectExtent l="0" t="0" r="0" b="0"/>
                      <wp:wrapNone/>
                      <wp:docPr id="15" name="Multiplikationszeichen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2CE4FF" id="Multiplikationszeichen 15" o:spid="_x0000_s1026" style="position:absolute;margin-left:-6.15pt;margin-top:-3.15pt;width:18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" path="m35895,73913l73913,35895r40387,40386l154687,35895r38018,38018l152319,114300r40386,40387l154687,192705,114300,152319,73913,192705,35895,154687,76281,114300,35895,73913xe" fillcolor="#c00000" strokecolor="#1f3763 [1604]" strokeweight="1pt">
                      <v:stroke joinstyle="miter"/>
                      <v:path arrowok="t" o:connecttype="custom" o:connectlocs="35895,73913;73913,35895;114300,76281;154687,35895;192705,73913;152319,114300;192705,154687;154687,192705;114300,152319;73913,192705;35895,154687;76281,114300;35895,73913" o:connectangles="0,0,0,0,0,0,0,0,0,0,0,0,0"/>
                    </v:shape>
                  </w:pict>
                </mc:Fallback>
              </mc:AlternateContent>
            </w:r>
            <w:r w:rsidR="00F173EA">
              <w:rPr>
                <w:sz w:val="20"/>
                <w:szCs w:val="20"/>
              </w:rPr>
              <w:sym w:font="Wingdings" w:char="F071"/>
            </w:r>
            <w:r w:rsidR="00F173EA">
              <w:rPr>
                <w:sz w:val="20"/>
                <w:szCs w:val="20"/>
              </w:rPr>
              <w:t xml:space="preserve"> Der Berufsbildner muss vorgängig informiert werden, mit wem und wohin man in die Ferien geht</w:t>
            </w:r>
          </w:p>
          <w:p w14:paraId="50000D40" w14:textId="782EBA8B" w:rsidR="00F173EA" w:rsidRPr="00E40910" w:rsidRDefault="00F173EA" w:rsidP="00874200">
            <w:pPr>
              <w:ind w:left="257" w:hanging="257"/>
              <w:rPr>
                <w:sz w:val="20"/>
                <w:szCs w:val="20"/>
              </w:rPr>
            </w:pPr>
          </w:p>
        </w:tc>
      </w:tr>
      <w:tr w:rsidR="00F173EA" w14:paraId="3297224F" w14:textId="77777777" w:rsidTr="00E718AD">
        <w:tc>
          <w:tcPr>
            <w:tcW w:w="4524" w:type="dxa"/>
          </w:tcPr>
          <w:p w14:paraId="568344CA" w14:textId="77777777" w:rsidR="00F173EA" w:rsidRDefault="00F173EA" w:rsidP="00874200">
            <w:pPr>
              <w:ind w:left="230" w:hanging="2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71"/>
            </w:r>
            <w:r>
              <w:rPr>
                <w:sz w:val="20"/>
                <w:szCs w:val="20"/>
              </w:rPr>
              <w:t xml:space="preserve"> die Lernenden haben 6 Wochen Ferien pro Jahr</w:t>
            </w:r>
          </w:p>
        </w:tc>
        <w:tc>
          <w:tcPr>
            <w:tcW w:w="4538" w:type="dxa"/>
          </w:tcPr>
          <w:p w14:paraId="04F2E1D6" w14:textId="7CFF4A76" w:rsidR="00F173EA" w:rsidRDefault="00F173EA" w:rsidP="00874200">
            <w:pPr>
              <w:ind w:left="257" w:hanging="2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71"/>
            </w:r>
            <w:r>
              <w:rPr>
                <w:sz w:val="20"/>
                <w:szCs w:val="20"/>
              </w:rPr>
              <w:t xml:space="preserve"> Die Ferien-Abwesenheit muss im Outlook-Kalender eingetragen werden</w:t>
            </w:r>
          </w:p>
          <w:p w14:paraId="74CE8A28" w14:textId="77777777" w:rsidR="00F173EA" w:rsidRDefault="00F173EA" w:rsidP="00874200">
            <w:pPr>
              <w:ind w:left="257" w:hanging="257"/>
              <w:rPr>
                <w:sz w:val="20"/>
                <w:szCs w:val="20"/>
              </w:rPr>
            </w:pPr>
          </w:p>
        </w:tc>
      </w:tr>
      <w:tr w:rsidR="00F173EA" w14:paraId="7807A404" w14:textId="77777777" w:rsidTr="00E718AD">
        <w:tc>
          <w:tcPr>
            <w:tcW w:w="4524" w:type="dxa"/>
          </w:tcPr>
          <w:p w14:paraId="6B0BFB40" w14:textId="34CE04B7" w:rsidR="00F173EA" w:rsidRDefault="00E718AD" w:rsidP="00874200">
            <w:pPr>
              <w:ind w:left="230" w:hanging="230"/>
              <w:rPr>
                <w:sz w:val="20"/>
                <w:szCs w:val="20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0B1FF4E" wp14:editId="54AC9B8C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-58324</wp:posOffset>
                      </wp:positionV>
                      <wp:extent cx="228600" cy="228600"/>
                      <wp:effectExtent l="0" t="0" r="0" b="0"/>
                      <wp:wrapNone/>
                      <wp:docPr id="17" name="Multiplikationszeichen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505464" id="Multiplikationszeichen 17" o:spid="_x0000_s1026" style="position:absolute;margin-left:-5.65pt;margin-top:-4.6pt;width:18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" path="m35895,73913l73913,35895r40387,40386l154687,35895r38018,38018l152319,114300r40386,40387l154687,192705,114300,152319,73913,192705,35895,154687,76281,114300,35895,73913xe" fillcolor="#c00000" strokecolor="#1f3763 [1604]" strokeweight="1pt">
                      <v:stroke joinstyle="miter"/>
                      <v:path arrowok="t" o:connecttype="custom" o:connectlocs="35895,73913;73913,35895;114300,76281;154687,35895;192705,73913;152319,114300;192705,154687;154687,192705;114300,152319;73913,192705;35895,154687;76281,114300;35895,73913" o:connectangles="0,0,0,0,0,0,0,0,0,0,0,0,0"/>
                    </v:shape>
                  </w:pict>
                </mc:Fallback>
              </mc:AlternateContent>
            </w:r>
            <w:r w:rsidR="00F173EA">
              <w:rPr>
                <w:sz w:val="20"/>
                <w:szCs w:val="20"/>
              </w:rPr>
              <w:sym w:font="Wingdings" w:char="F071"/>
            </w:r>
            <w:r w:rsidR="00F173EA">
              <w:rPr>
                <w:sz w:val="20"/>
                <w:szCs w:val="20"/>
              </w:rPr>
              <w:t xml:space="preserve"> Lernende können bis zu 2 Wochen unbezahlte Ferien pro Jahr nehmen</w:t>
            </w:r>
          </w:p>
          <w:p w14:paraId="45B2BC30" w14:textId="053E9A75" w:rsidR="00F173EA" w:rsidRDefault="00F173EA" w:rsidP="00874200">
            <w:pPr>
              <w:ind w:left="230" w:hanging="230"/>
              <w:rPr>
                <w:sz w:val="20"/>
                <w:szCs w:val="20"/>
              </w:rPr>
            </w:pPr>
          </w:p>
        </w:tc>
        <w:tc>
          <w:tcPr>
            <w:tcW w:w="4538" w:type="dxa"/>
          </w:tcPr>
          <w:p w14:paraId="74EA53AD" w14:textId="77777777" w:rsidR="00F173EA" w:rsidRDefault="00F173EA" w:rsidP="00874200">
            <w:pPr>
              <w:ind w:left="257" w:hanging="2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71"/>
            </w:r>
            <w:r>
              <w:rPr>
                <w:sz w:val="20"/>
                <w:szCs w:val="20"/>
              </w:rPr>
              <w:t xml:space="preserve"> Für die Teilnahme an Jugendlagern (z.B. J&amp;S) schenkt einem die AXA eine Woche Urlaub</w:t>
            </w:r>
          </w:p>
          <w:p w14:paraId="5C9916AC" w14:textId="77777777" w:rsidR="00F173EA" w:rsidRDefault="00F173EA" w:rsidP="00874200">
            <w:pPr>
              <w:ind w:left="257" w:hanging="257"/>
              <w:rPr>
                <w:sz w:val="20"/>
                <w:szCs w:val="20"/>
              </w:rPr>
            </w:pPr>
          </w:p>
        </w:tc>
      </w:tr>
      <w:tr w:rsidR="00F173EA" w14:paraId="3F6CB949" w14:textId="77777777" w:rsidTr="00E718AD">
        <w:tc>
          <w:tcPr>
            <w:tcW w:w="4524" w:type="dxa"/>
          </w:tcPr>
          <w:p w14:paraId="582C1DFF" w14:textId="56989E5C" w:rsidR="00F173EA" w:rsidRDefault="00E718AD" w:rsidP="00874200">
            <w:pPr>
              <w:ind w:left="230" w:hanging="230"/>
              <w:rPr>
                <w:sz w:val="20"/>
                <w:szCs w:val="20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D262DC1" wp14:editId="1AF3D146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-47050</wp:posOffset>
                      </wp:positionV>
                      <wp:extent cx="228600" cy="228600"/>
                      <wp:effectExtent l="0" t="0" r="0" b="0"/>
                      <wp:wrapNone/>
                      <wp:docPr id="19" name="Multiplikationszeiche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588018" id="Multiplikationszeichen 19" o:spid="_x0000_s1026" style="position:absolute;margin-left:-5.65pt;margin-top:-3.7pt;width:18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" path="m35895,73913l73913,35895r40387,40386l154687,35895r38018,38018l152319,114300r40386,40387l154687,192705,114300,152319,73913,192705,35895,154687,76281,114300,35895,73913xe" fillcolor="#c00000" strokecolor="#1f3763 [1604]" strokeweight="1pt">
                      <v:stroke joinstyle="miter"/>
                      <v:path arrowok="t" o:connecttype="custom" o:connectlocs="35895,73913;73913,35895;114300,76281;154687,35895;192705,73913;152319,114300;192705,154687;154687,192705;114300,152319;73913,192705;35895,154687;76281,114300;35895,73913" o:connectangles="0,0,0,0,0,0,0,0,0,0,0,0,0"/>
                    </v:shape>
                  </w:pict>
                </mc:Fallback>
              </mc:AlternateContent>
            </w:r>
            <w:r w:rsidR="00F173EA">
              <w:rPr>
                <w:sz w:val="20"/>
                <w:szCs w:val="20"/>
              </w:rPr>
              <w:sym w:font="Wingdings" w:char="F071"/>
            </w:r>
            <w:r w:rsidR="00F173EA">
              <w:rPr>
                <w:sz w:val="20"/>
                <w:szCs w:val="20"/>
              </w:rPr>
              <w:t xml:space="preserve"> Ferien müssen vorgängig im "ESS" eingetragen werden</w:t>
            </w:r>
          </w:p>
          <w:p w14:paraId="2F8792E2" w14:textId="556AE342" w:rsidR="00F173EA" w:rsidRDefault="00F173EA" w:rsidP="00874200">
            <w:pPr>
              <w:ind w:left="230" w:hanging="230"/>
              <w:rPr>
                <w:sz w:val="20"/>
                <w:szCs w:val="20"/>
              </w:rPr>
            </w:pPr>
          </w:p>
        </w:tc>
        <w:tc>
          <w:tcPr>
            <w:tcW w:w="4538" w:type="dxa"/>
          </w:tcPr>
          <w:p w14:paraId="7F1ABA5F" w14:textId="34A6DDFE" w:rsidR="00F173EA" w:rsidRDefault="00E718AD" w:rsidP="00874200">
            <w:pPr>
              <w:ind w:left="257" w:hanging="257"/>
              <w:rPr>
                <w:sz w:val="20"/>
                <w:szCs w:val="20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877E6FC" wp14:editId="4E608989">
                      <wp:simplePos x="0" y="0"/>
                      <wp:positionH relativeFrom="column">
                        <wp:posOffset>-62745</wp:posOffset>
                      </wp:positionH>
                      <wp:positionV relativeFrom="paragraph">
                        <wp:posOffset>-46727</wp:posOffset>
                      </wp:positionV>
                      <wp:extent cx="228600" cy="228600"/>
                      <wp:effectExtent l="0" t="0" r="0" b="0"/>
                      <wp:wrapNone/>
                      <wp:docPr id="16" name="Multiplikationszeichen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BEC9DD" id="Multiplikationszeichen 16" o:spid="_x0000_s1026" style="position:absolute;margin-left:-4.95pt;margin-top:-3.7pt;width:18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" path="m35895,73913l73913,35895r40387,40386l154687,35895r38018,38018l152319,114300r40386,40387l154687,192705,114300,152319,73913,192705,35895,154687,76281,114300,35895,73913xe" fillcolor="#c00000" strokecolor="#1f3763 [1604]" strokeweight="1pt">
                      <v:stroke joinstyle="miter"/>
                      <v:path arrowok="t" o:connecttype="custom" o:connectlocs="35895,73913;73913,35895;114300,76281;154687,35895;192705,73913;152319,114300;192705,154687;154687,192705;114300,152319;73913,192705;35895,154687;76281,114300;35895,73913" o:connectangles="0,0,0,0,0,0,0,0,0,0,0,0,0"/>
                    </v:shape>
                  </w:pict>
                </mc:Fallback>
              </mc:AlternateContent>
            </w:r>
            <w:r w:rsidR="00F173EA">
              <w:rPr>
                <w:sz w:val="20"/>
                <w:szCs w:val="20"/>
              </w:rPr>
              <w:sym w:font="Wingdings" w:char="F071"/>
            </w:r>
            <w:r w:rsidR="00F173EA">
              <w:rPr>
                <w:sz w:val="20"/>
                <w:szCs w:val="20"/>
              </w:rPr>
              <w:t xml:space="preserve"> Der Lehrbetrieb entscheidet über den Zeitpunkt meiner Ferien</w:t>
            </w:r>
          </w:p>
        </w:tc>
      </w:tr>
    </w:tbl>
    <w:p w14:paraId="1ACAEF2A" w14:textId="3B4D93DE" w:rsidR="00E718AD" w:rsidRDefault="00E718AD" w:rsidP="00F173EA">
      <w:pPr>
        <w:rPr>
          <w:sz w:val="28"/>
        </w:rPr>
      </w:pPr>
    </w:p>
    <w:p w14:paraId="2A2E87BD" w14:textId="77777777" w:rsidR="00E718AD" w:rsidRDefault="00E718AD">
      <w:pPr>
        <w:rPr>
          <w:sz w:val="28"/>
        </w:rPr>
      </w:pPr>
      <w:r>
        <w:rPr>
          <w:sz w:val="28"/>
        </w:rPr>
        <w:br w:type="page"/>
      </w:r>
    </w:p>
    <w:p w14:paraId="784CF485" w14:textId="38FEF6EF" w:rsidR="0070483A" w:rsidRDefault="00E718AD" w:rsidP="00E718AD">
      <w:pPr>
        <w:pStyle w:val="Listenabsatz"/>
        <w:numPr>
          <w:ilvl w:val="0"/>
          <w:numId w:val="2"/>
        </w:numPr>
        <w:pBdr>
          <w:bottom w:val="single" w:sz="12" w:space="1" w:color="auto"/>
        </w:pBdr>
        <w:rPr>
          <w:b/>
          <w:sz w:val="28"/>
        </w:rPr>
      </w:pPr>
      <w:r>
        <w:rPr>
          <w:b/>
          <w:sz w:val="28"/>
        </w:rPr>
        <w:lastRenderedPageBreak/>
        <w:t>Selbstorganisation</w:t>
      </w:r>
    </w:p>
    <w:p w14:paraId="03DFBFFB" w14:textId="77777777" w:rsidR="00E718AD" w:rsidRPr="00E718AD" w:rsidRDefault="00E718AD" w:rsidP="00E718AD">
      <w:pPr>
        <w:pStyle w:val="Listenabsatz"/>
        <w:numPr>
          <w:ilvl w:val="1"/>
          <w:numId w:val="2"/>
        </w:numPr>
        <w:rPr>
          <w:sz w:val="28"/>
        </w:rPr>
      </w:pPr>
      <w:r>
        <w:rPr>
          <w:sz w:val="28"/>
        </w:rPr>
        <w:t>Informationssuche in Intranet und Community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1494"/>
        <w:gridCol w:w="7568"/>
      </w:tblGrid>
      <w:tr w:rsidR="00E718AD" w14:paraId="51B722B9" w14:textId="77777777" w:rsidTr="00874200">
        <w:tc>
          <w:tcPr>
            <w:tcW w:w="9736" w:type="dxa"/>
            <w:gridSpan w:val="2"/>
            <w:shd w:val="clear" w:color="auto" w:fill="F2F2F2" w:themeFill="background1" w:themeFillShade="F2"/>
          </w:tcPr>
          <w:p w14:paraId="39D4B59C" w14:textId="77777777" w:rsidR="00E718AD" w:rsidRDefault="00E718AD" w:rsidP="00874200">
            <w:r>
              <w:rPr>
                <w:sz w:val="20"/>
              </w:rPr>
              <w:t>Ergänze</w:t>
            </w:r>
            <w:r w:rsidRPr="00A05203">
              <w:rPr>
                <w:sz w:val="20"/>
              </w:rPr>
              <w:t xml:space="preserve"> die folgenden </w:t>
            </w:r>
            <w:r>
              <w:rPr>
                <w:sz w:val="20"/>
              </w:rPr>
              <w:t xml:space="preserve">Angaben mithilfe der </w:t>
            </w:r>
            <w:r w:rsidRPr="00A05203">
              <w:rPr>
                <w:sz w:val="20"/>
              </w:rPr>
              <w:t>Information</w:t>
            </w:r>
            <w:r>
              <w:rPr>
                <w:sz w:val="20"/>
              </w:rPr>
              <w:t>en</w:t>
            </w:r>
            <w:r w:rsidRPr="00A05203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die du </w:t>
            </w:r>
            <w:r w:rsidRPr="00A05203">
              <w:rPr>
                <w:sz w:val="20"/>
              </w:rPr>
              <w:t>im Intranet &amp; Internet</w:t>
            </w:r>
            <w:r>
              <w:rPr>
                <w:sz w:val="20"/>
              </w:rPr>
              <w:t xml:space="preserve"> der AXA findest.</w:t>
            </w:r>
            <w:r w:rsidRPr="00A05203">
              <w:rPr>
                <w:sz w:val="20"/>
              </w:rPr>
              <w:t xml:space="preserve"> </w:t>
            </w:r>
          </w:p>
          <w:p w14:paraId="3047E8B5" w14:textId="77777777" w:rsidR="00E718AD" w:rsidRPr="00E40910" w:rsidRDefault="00E718AD" w:rsidP="00874200">
            <w:pPr>
              <w:rPr>
                <w:sz w:val="20"/>
                <w:szCs w:val="20"/>
              </w:rPr>
            </w:pPr>
          </w:p>
        </w:tc>
      </w:tr>
      <w:tr w:rsidR="00E718AD" w14:paraId="267D47A3" w14:textId="77777777" w:rsidTr="00874200">
        <w:tc>
          <w:tcPr>
            <w:tcW w:w="3114" w:type="dxa"/>
          </w:tcPr>
          <w:p w14:paraId="79BBEB2B" w14:textId="77777777" w:rsidR="00E718AD" w:rsidRPr="00E40910" w:rsidRDefault="00E718AD" w:rsidP="008742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  <w:t>Telefonnummer des zuständigen Berufsbildners</w:t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6622" w:type="dxa"/>
          </w:tcPr>
          <w:p w14:paraId="3939DA44" w14:textId="41E92406" w:rsidR="00E718AD" w:rsidRPr="006066CC" w:rsidRDefault="00E718AD" w:rsidP="00874200">
            <w:pPr>
              <w:rPr>
                <w:sz w:val="20"/>
                <w:szCs w:val="20"/>
              </w:rPr>
            </w:pPr>
            <w:r w:rsidRPr="006066CC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 w:rsidRPr="006066CC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76 322 65 61 (Mobil)</w:t>
            </w:r>
          </w:p>
          <w:p w14:paraId="7B77301A" w14:textId="77777777" w:rsidR="00E718AD" w:rsidRPr="006066CC" w:rsidRDefault="00E718AD" w:rsidP="00874200">
            <w:pPr>
              <w:rPr>
                <w:sz w:val="20"/>
                <w:szCs w:val="20"/>
              </w:rPr>
            </w:pPr>
          </w:p>
        </w:tc>
      </w:tr>
      <w:tr w:rsidR="00E718AD" w:rsidRPr="00C079B9" w14:paraId="22BCE893" w14:textId="77777777" w:rsidTr="00874200">
        <w:tc>
          <w:tcPr>
            <w:tcW w:w="3114" w:type="dxa"/>
          </w:tcPr>
          <w:p w14:paraId="2F320B29" w14:textId="77777777" w:rsidR="00E718AD" w:rsidRDefault="00E718AD" w:rsidP="00874200">
            <w:pPr>
              <w:rPr>
                <w:sz w:val="20"/>
                <w:szCs w:val="20"/>
              </w:rPr>
            </w:pPr>
          </w:p>
          <w:p w14:paraId="2DE300A8" w14:textId="77777777" w:rsidR="00E718AD" w:rsidRDefault="00E718AD" w:rsidP="008742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zu ESS</w:t>
            </w:r>
          </w:p>
          <w:p w14:paraId="789D01EC" w14:textId="77777777" w:rsidR="00E718AD" w:rsidRDefault="00E718AD" w:rsidP="00874200">
            <w:pPr>
              <w:rPr>
                <w:sz w:val="20"/>
                <w:szCs w:val="20"/>
              </w:rPr>
            </w:pPr>
          </w:p>
        </w:tc>
        <w:tc>
          <w:tcPr>
            <w:tcW w:w="6622" w:type="dxa"/>
          </w:tcPr>
          <w:p w14:paraId="3A5FB338" w14:textId="104D7708" w:rsidR="00E718AD" w:rsidRPr="00E718AD" w:rsidRDefault="00E718AD" w:rsidP="00874200">
            <w:pPr>
              <w:rPr>
                <w:sz w:val="20"/>
                <w:szCs w:val="20"/>
              </w:rPr>
            </w:pPr>
            <w:r w:rsidRPr="00E718AD">
              <w:rPr>
                <w:sz w:val="20"/>
                <w:szCs w:val="20"/>
              </w:rPr>
              <w:br/>
              <w:t>https://ep.portal.wgrintra.net/irj/portal/html5#/ess&amp;zeroReloaded=1</w:t>
            </w:r>
          </w:p>
          <w:p w14:paraId="046B482F" w14:textId="77777777" w:rsidR="00E718AD" w:rsidRPr="00E718AD" w:rsidRDefault="00E718AD" w:rsidP="00874200">
            <w:pPr>
              <w:rPr>
                <w:sz w:val="20"/>
                <w:szCs w:val="20"/>
              </w:rPr>
            </w:pPr>
          </w:p>
        </w:tc>
      </w:tr>
      <w:tr w:rsidR="00E718AD" w:rsidRPr="00A05203" w14:paraId="184FCA15" w14:textId="77777777" w:rsidTr="00874200">
        <w:tc>
          <w:tcPr>
            <w:tcW w:w="3114" w:type="dxa"/>
          </w:tcPr>
          <w:p w14:paraId="44331D67" w14:textId="77777777" w:rsidR="00E718AD" w:rsidRPr="00E718AD" w:rsidRDefault="00E718AD" w:rsidP="00874200">
            <w:pPr>
              <w:rPr>
                <w:sz w:val="20"/>
                <w:szCs w:val="20"/>
              </w:rPr>
            </w:pPr>
          </w:p>
          <w:p w14:paraId="77FBD5A0" w14:textId="77777777" w:rsidR="00E718AD" w:rsidRDefault="00E718AD" w:rsidP="008742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Nummer vom IT Helpdesk</w:t>
            </w:r>
          </w:p>
          <w:p w14:paraId="133F59D5" w14:textId="77777777" w:rsidR="00E718AD" w:rsidRDefault="00E718AD" w:rsidP="00874200">
            <w:pPr>
              <w:rPr>
                <w:sz w:val="20"/>
                <w:szCs w:val="20"/>
              </w:rPr>
            </w:pPr>
          </w:p>
        </w:tc>
        <w:tc>
          <w:tcPr>
            <w:tcW w:w="6622" w:type="dxa"/>
          </w:tcPr>
          <w:p w14:paraId="0065F9DA" w14:textId="11DF6244" w:rsidR="00E718AD" w:rsidRPr="006066CC" w:rsidRDefault="00E718AD" w:rsidP="00874200">
            <w:pPr>
              <w:rPr>
                <w:sz w:val="20"/>
                <w:szCs w:val="20"/>
              </w:rPr>
            </w:pPr>
            <w:r w:rsidRPr="006066CC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052 218 81 81</w:t>
            </w:r>
          </w:p>
          <w:p w14:paraId="632EDFE2" w14:textId="77777777" w:rsidR="00E718AD" w:rsidRPr="006066CC" w:rsidRDefault="00E718AD" w:rsidP="00874200">
            <w:pPr>
              <w:rPr>
                <w:sz w:val="20"/>
                <w:szCs w:val="20"/>
              </w:rPr>
            </w:pPr>
          </w:p>
        </w:tc>
      </w:tr>
      <w:tr w:rsidR="00E718AD" w:rsidRPr="00A05203" w14:paraId="4653BACD" w14:textId="77777777" w:rsidTr="00874200">
        <w:tc>
          <w:tcPr>
            <w:tcW w:w="3114" w:type="dxa"/>
          </w:tcPr>
          <w:p w14:paraId="4808357C" w14:textId="77777777" w:rsidR="00E718AD" w:rsidRPr="006066CC" w:rsidRDefault="00E718AD" w:rsidP="00874200">
            <w:pPr>
              <w:rPr>
                <w:sz w:val="20"/>
                <w:szCs w:val="20"/>
                <w:lang w:val="it-IT"/>
              </w:rPr>
            </w:pPr>
          </w:p>
          <w:p w14:paraId="7DF8B62D" w14:textId="77777777" w:rsidR="00E718AD" w:rsidRDefault="00E718AD" w:rsidP="008742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Hauptnummer der AXA / Hotline</w:t>
            </w:r>
          </w:p>
          <w:p w14:paraId="4971DE46" w14:textId="77777777" w:rsidR="00E718AD" w:rsidRDefault="00E718AD" w:rsidP="00874200">
            <w:pPr>
              <w:rPr>
                <w:sz w:val="20"/>
                <w:szCs w:val="20"/>
              </w:rPr>
            </w:pPr>
          </w:p>
        </w:tc>
        <w:tc>
          <w:tcPr>
            <w:tcW w:w="6622" w:type="dxa"/>
          </w:tcPr>
          <w:p w14:paraId="3068FC12" w14:textId="21AB6BA4" w:rsidR="00E718AD" w:rsidRPr="006066CC" w:rsidRDefault="00E718AD" w:rsidP="00874200">
            <w:pPr>
              <w:rPr>
                <w:sz w:val="20"/>
                <w:szCs w:val="20"/>
              </w:rPr>
            </w:pPr>
            <w:r w:rsidRPr="006066CC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0800 809 809</w:t>
            </w:r>
          </w:p>
          <w:p w14:paraId="469B13CF" w14:textId="77777777" w:rsidR="00E718AD" w:rsidRPr="006066CC" w:rsidRDefault="00E718AD" w:rsidP="00874200">
            <w:pPr>
              <w:rPr>
                <w:sz w:val="20"/>
                <w:szCs w:val="20"/>
              </w:rPr>
            </w:pPr>
          </w:p>
        </w:tc>
      </w:tr>
      <w:tr w:rsidR="00E718AD" w:rsidRPr="00A05203" w14:paraId="57F5C7EC" w14:textId="77777777" w:rsidTr="00874200">
        <w:tc>
          <w:tcPr>
            <w:tcW w:w="3114" w:type="dxa"/>
          </w:tcPr>
          <w:p w14:paraId="153212B5" w14:textId="77777777" w:rsidR="00E718AD" w:rsidRPr="006066CC" w:rsidRDefault="00E718AD" w:rsidP="00874200">
            <w:pPr>
              <w:rPr>
                <w:sz w:val="20"/>
                <w:szCs w:val="20"/>
                <w:lang w:val="it-IT"/>
              </w:rPr>
            </w:pPr>
          </w:p>
          <w:p w14:paraId="3D046120" w14:textId="77777777" w:rsidR="00E718AD" w:rsidRDefault="00E718AD" w:rsidP="008742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zur Lehrlingsseite der AXA</w:t>
            </w:r>
          </w:p>
          <w:p w14:paraId="6C0EEB61" w14:textId="77777777" w:rsidR="00E718AD" w:rsidRDefault="00E718AD" w:rsidP="00874200">
            <w:pPr>
              <w:rPr>
                <w:sz w:val="20"/>
                <w:szCs w:val="20"/>
              </w:rPr>
            </w:pPr>
          </w:p>
        </w:tc>
        <w:tc>
          <w:tcPr>
            <w:tcW w:w="6622" w:type="dxa"/>
          </w:tcPr>
          <w:p w14:paraId="1368D184" w14:textId="3D919BBD" w:rsidR="00E718AD" w:rsidRPr="006066CC" w:rsidRDefault="00E718AD" w:rsidP="00874200">
            <w:pPr>
              <w:rPr>
                <w:sz w:val="20"/>
                <w:szCs w:val="20"/>
              </w:rPr>
            </w:pPr>
            <w:r w:rsidRPr="006066CC">
              <w:rPr>
                <w:sz w:val="20"/>
                <w:szCs w:val="20"/>
              </w:rPr>
              <w:br/>
            </w:r>
            <w:r w:rsidR="0089008E" w:rsidRPr="0089008E">
              <w:rPr>
                <w:sz w:val="20"/>
                <w:szCs w:val="20"/>
              </w:rPr>
              <w:t>http://one.axa.com/communities/service/html/communityview?communityUuid=703c122a-3027-48a5-9cce-b33ed6abd8b3</w:t>
            </w:r>
          </w:p>
          <w:p w14:paraId="373A705F" w14:textId="77777777" w:rsidR="00E718AD" w:rsidRPr="006066CC" w:rsidRDefault="00E718AD" w:rsidP="00874200">
            <w:pPr>
              <w:rPr>
                <w:sz w:val="20"/>
                <w:szCs w:val="20"/>
              </w:rPr>
            </w:pPr>
          </w:p>
        </w:tc>
      </w:tr>
    </w:tbl>
    <w:p w14:paraId="31F0EE34" w14:textId="77777777" w:rsidR="00D86743" w:rsidRPr="00E718AD" w:rsidRDefault="00D86743" w:rsidP="00E718AD">
      <w:pPr>
        <w:pStyle w:val="Listenabsatz"/>
        <w:numPr>
          <w:ilvl w:val="1"/>
          <w:numId w:val="2"/>
        </w:numPr>
        <w:rPr>
          <w:sz w:val="28"/>
        </w:rPr>
      </w:pPr>
      <w:r>
        <w:rPr>
          <w:sz w:val="28"/>
        </w:rPr>
        <w:t>Informationssuche im Internet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2611"/>
        <w:gridCol w:w="6451"/>
      </w:tblGrid>
      <w:tr w:rsidR="00D86743" w:rsidRPr="00D86743" w14:paraId="429565FA" w14:textId="77777777" w:rsidTr="00D86743">
        <w:tc>
          <w:tcPr>
            <w:tcW w:w="9736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28579254" w14:textId="167D606C" w:rsidR="00D86743" w:rsidRPr="00D86743" w:rsidRDefault="00D86743" w:rsidP="00D86743">
            <w:pPr>
              <w:ind w:left="720"/>
              <w:rPr>
                <w:sz w:val="28"/>
              </w:rPr>
            </w:pPr>
            <w:r w:rsidRPr="00D86743">
              <w:rPr>
                <w:sz w:val="28"/>
              </w:rPr>
              <w:t>Suche dir im Internet gute Informationsquellen zu den folgenden Themen.</w:t>
            </w:r>
            <w:r w:rsidRPr="00D86743">
              <w:rPr>
                <w:sz w:val="28"/>
              </w:rPr>
              <w:br/>
              <w:t>Achte darauf, dass es vertrauenswürdige Quellen sind. Gib den kompletten Link hier an:</w:t>
            </w:r>
          </w:p>
        </w:tc>
      </w:tr>
      <w:tr w:rsidR="00D86743" w:rsidRPr="00D86743" w14:paraId="12AE3EFC" w14:textId="77777777" w:rsidTr="00D86743">
        <w:tc>
          <w:tcPr>
            <w:tcW w:w="31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DB38F2" w14:textId="77777777" w:rsidR="00D86743" w:rsidRDefault="00D86743" w:rsidP="00D86743">
            <w:pPr>
              <w:jc w:val="center"/>
              <w:rPr>
                <w:sz w:val="28"/>
              </w:rPr>
            </w:pPr>
          </w:p>
          <w:p w14:paraId="577C04AD" w14:textId="77777777" w:rsidR="00D86743" w:rsidRDefault="00D86743" w:rsidP="00D86743">
            <w:pPr>
              <w:jc w:val="center"/>
              <w:rPr>
                <w:sz w:val="28"/>
              </w:rPr>
            </w:pPr>
            <w:r w:rsidRPr="00D86743">
              <w:rPr>
                <w:sz w:val="28"/>
              </w:rPr>
              <w:t>Java Befehle nachschlagen</w:t>
            </w:r>
          </w:p>
          <w:p w14:paraId="620DC35C" w14:textId="5D245FCC" w:rsidR="00D86743" w:rsidRPr="00D86743" w:rsidRDefault="00D86743" w:rsidP="00D86743">
            <w:pPr>
              <w:jc w:val="center"/>
              <w:rPr>
                <w:sz w:val="28"/>
              </w:rPr>
            </w:pPr>
          </w:p>
        </w:tc>
        <w:tc>
          <w:tcPr>
            <w:tcW w:w="66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0C7CA9" w14:textId="6C0DEC9E" w:rsidR="00D86743" w:rsidRPr="00D86743" w:rsidRDefault="00D86743" w:rsidP="00D86743">
            <w:pPr>
              <w:rPr>
                <w:sz w:val="28"/>
              </w:rPr>
            </w:pPr>
            <w:r w:rsidRPr="00D86743">
              <w:rPr>
                <w:sz w:val="28"/>
              </w:rPr>
              <w:br/>
            </w:r>
            <w:hyperlink r:id="rId10" w:history="1">
              <w:r w:rsidRPr="00D86743">
                <w:rPr>
                  <w:rStyle w:val="Hyperlink"/>
                  <w:sz w:val="28"/>
                </w:rPr>
                <w:t>https://stackoverflow.com/questions/tagged/forum</w:t>
              </w:r>
            </w:hyperlink>
          </w:p>
          <w:p w14:paraId="0B1729E0" w14:textId="2EF32B30" w:rsidR="00D86743" w:rsidRPr="00D86743" w:rsidRDefault="007B2231" w:rsidP="00D86743">
            <w:pPr>
              <w:rPr>
                <w:sz w:val="28"/>
              </w:rPr>
            </w:pPr>
            <w:hyperlink r:id="rId11" w:history="1">
              <w:r w:rsidR="00D86743" w:rsidRPr="00D86743">
                <w:rPr>
                  <w:rStyle w:val="Hyperlink"/>
                  <w:sz w:val="28"/>
                </w:rPr>
                <w:t>https://www.geeksforgeeks.org/</w:t>
              </w:r>
            </w:hyperlink>
          </w:p>
        </w:tc>
      </w:tr>
      <w:tr w:rsidR="00D86743" w:rsidRPr="00D86743" w14:paraId="0BF3EA18" w14:textId="77777777" w:rsidTr="00D86743">
        <w:tc>
          <w:tcPr>
            <w:tcW w:w="31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B2FD66" w14:textId="77777777" w:rsidR="00D86743" w:rsidRPr="00D86743" w:rsidRDefault="00D86743" w:rsidP="00D86743">
            <w:pPr>
              <w:rPr>
                <w:sz w:val="28"/>
              </w:rPr>
            </w:pPr>
          </w:p>
          <w:p w14:paraId="0AB00035" w14:textId="77777777" w:rsidR="00D86743" w:rsidRPr="00D86743" w:rsidRDefault="00D86743" w:rsidP="00D86743">
            <w:pPr>
              <w:jc w:val="center"/>
              <w:rPr>
                <w:sz w:val="28"/>
              </w:rPr>
            </w:pPr>
            <w:r w:rsidRPr="00D86743">
              <w:rPr>
                <w:sz w:val="28"/>
              </w:rPr>
              <w:t>HTML, CSS und Javascript Befehle nachschlagen</w:t>
            </w:r>
          </w:p>
          <w:p w14:paraId="1D04B60A" w14:textId="77777777" w:rsidR="00D86743" w:rsidRPr="00D86743" w:rsidRDefault="00D86743" w:rsidP="00D86743">
            <w:pPr>
              <w:pStyle w:val="Listenabsatz"/>
              <w:spacing w:after="160" w:line="259" w:lineRule="auto"/>
              <w:ind w:left="1440"/>
              <w:rPr>
                <w:sz w:val="28"/>
              </w:rPr>
            </w:pPr>
          </w:p>
        </w:tc>
        <w:tc>
          <w:tcPr>
            <w:tcW w:w="66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9D84F5" w14:textId="7B632E6B" w:rsidR="00D86743" w:rsidRDefault="00D86743" w:rsidP="00D86743">
            <w:pPr>
              <w:rPr>
                <w:sz w:val="28"/>
              </w:rPr>
            </w:pPr>
          </w:p>
          <w:p w14:paraId="1C267F72" w14:textId="2CC8FD80" w:rsidR="00D86743" w:rsidRPr="00D86743" w:rsidRDefault="007B2231" w:rsidP="00D86743">
            <w:pPr>
              <w:rPr>
                <w:sz w:val="28"/>
              </w:rPr>
            </w:pPr>
            <w:hyperlink r:id="rId12" w:history="1">
              <w:r w:rsidR="00D86743" w:rsidRPr="00D86743">
                <w:rPr>
                  <w:rStyle w:val="Hyperlink"/>
                  <w:sz w:val="28"/>
                </w:rPr>
                <w:t>https://www.geeksforgeeks.org/</w:t>
              </w:r>
            </w:hyperlink>
          </w:p>
        </w:tc>
      </w:tr>
      <w:tr w:rsidR="00D86743" w:rsidRPr="00D86743" w14:paraId="7ECA8166" w14:textId="77777777" w:rsidTr="00D86743">
        <w:tc>
          <w:tcPr>
            <w:tcW w:w="31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685E9B" w14:textId="77777777" w:rsidR="00D86743" w:rsidRPr="00D86743" w:rsidRDefault="00D86743" w:rsidP="00D86743">
            <w:pPr>
              <w:rPr>
                <w:sz w:val="28"/>
              </w:rPr>
            </w:pPr>
          </w:p>
          <w:p w14:paraId="0BBA213F" w14:textId="77777777" w:rsidR="00D86743" w:rsidRDefault="00D86743" w:rsidP="00D86743">
            <w:pPr>
              <w:jc w:val="center"/>
              <w:rPr>
                <w:sz w:val="28"/>
              </w:rPr>
            </w:pPr>
            <w:r w:rsidRPr="00D86743">
              <w:rPr>
                <w:sz w:val="28"/>
              </w:rPr>
              <w:t>Java Forum / Community</w:t>
            </w:r>
          </w:p>
          <w:p w14:paraId="6A022983" w14:textId="71029925" w:rsidR="00D86743" w:rsidRPr="00D86743" w:rsidRDefault="00D86743" w:rsidP="00D86743">
            <w:pPr>
              <w:jc w:val="center"/>
              <w:rPr>
                <w:sz w:val="28"/>
              </w:rPr>
            </w:pPr>
          </w:p>
        </w:tc>
        <w:tc>
          <w:tcPr>
            <w:tcW w:w="66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FF722F" w14:textId="16F714EE" w:rsidR="00D86743" w:rsidRPr="00D86743" w:rsidRDefault="00D86743" w:rsidP="00D86743">
            <w:pPr>
              <w:rPr>
                <w:sz w:val="28"/>
              </w:rPr>
            </w:pPr>
            <w:r w:rsidRPr="00D86743">
              <w:rPr>
                <w:sz w:val="28"/>
              </w:rPr>
              <w:br/>
            </w:r>
            <w:hyperlink r:id="rId13" w:history="1">
              <w:r w:rsidRPr="00D86743">
                <w:rPr>
                  <w:rStyle w:val="Hyperlink"/>
                  <w:sz w:val="28"/>
                </w:rPr>
                <w:t>https://community.oracle.com/</w:t>
              </w:r>
            </w:hyperlink>
          </w:p>
          <w:p w14:paraId="35CC6EFC" w14:textId="77777777" w:rsidR="00D86743" w:rsidRPr="00D86743" w:rsidRDefault="00D86743" w:rsidP="00D86743">
            <w:pPr>
              <w:rPr>
                <w:sz w:val="28"/>
              </w:rPr>
            </w:pPr>
          </w:p>
        </w:tc>
      </w:tr>
    </w:tbl>
    <w:p w14:paraId="083DA9D8" w14:textId="548A5D9F" w:rsidR="00E718AD" w:rsidRDefault="00E718AD" w:rsidP="00D86743">
      <w:pPr>
        <w:pStyle w:val="Listenabsatz"/>
        <w:ind w:left="1440"/>
        <w:rPr>
          <w:sz w:val="28"/>
        </w:rPr>
      </w:pPr>
    </w:p>
    <w:p w14:paraId="1D4EF6A2" w14:textId="77777777" w:rsidR="00797929" w:rsidRDefault="00797929" w:rsidP="00D86743">
      <w:pPr>
        <w:pStyle w:val="Listenabsatz"/>
        <w:numPr>
          <w:ilvl w:val="1"/>
          <w:numId w:val="2"/>
        </w:numPr>
        <w:rPr>
          <w:sz w:val="28"/>
        </w:rPr>
      </w:pPr>
      <w:r>
        <w:rPr>
          <w:sz w:val="28"/>
        </w:rPr>
        <w:lastRenderedPageBreak/>
        <w:t>Speicherkonzept Kursinhalte</w:t>
      </w:r>
    </w:p>
    <w:p w14:paraId="5B367E04" w14:textId="34F13741" w:rsidR="00D86743" w:rsidRDefault="00797929" w:rsidP="00797929">
      <w:pPr>
        <w:rPr>
          <w:sz w:val="28"/>
        </w:rPr>
      </w:pPr>
      <w:r>
        <w:rPr>
          <w:noProof/>
        </w:rPr>
        <w:drawing>
          <wp:inline distT="0" distB="0" distL="0" distR="0" wp14:anchorId="5ADC8CF9" wp14:editId="4B3B1714">
            <wp:extent cx="5760720" cy="3449955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7C0D" w14:textId="337B73B9" w:rsidR="00797929" w:rsidRDefault="00797929" w:rsidP="00797929">
      <w:pPr>
        <w:rPr>
          <w:sz w:val="28"/>
        </w:rPr>
      </w:pPr>
      <w:r>
        <w:rPr>
          <w:noProof/>
        </w:rPr>
        <w:drawing>
          <wp:inline distT="0" distB="0" distL="0" distR="0" wp14:anchorId="29A5657B" wp14:editId="33C54F2E">
            <wp:extent cx="5760720" cy="3449955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5C25" w14:textId="23FC445C" w:rsidR="004941BB" w:rsidRDefault="00797929" w:rsidP="00797929">
      <w:pPr>
        <w:rPr>
          <w:sz w:val="28"/>
          <w:lang w:val="en-US"/>
        </w:rPr>
      </w:pPr>
      <w:r w:rsidRPr="00797929">
        <w:rPr>
          <w:sz w:val="28"/>
          <w:lang w:val="en-US"/>
        </w:rPr>
        <w:t>Pfad: C:\Users\C315184\OneDrive - AXA\Documents</w:t>
      </w:r>
    </w:p>
    <w:p w14:paraId="1FD7383E" w14:textId="77777777" w:rsidR="004941BB" w:rsidRDefault="004941BB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1502B591" w14:textId="7A514DFC" w:rsidR="00797929" w:rsidRDefault="004941BB" w:rsidP="004941BB">
      <w:pPr>
        <w:pStyle w:val="Listenabsatz"/>
        <w:numPr>
          <w:ilvl w:val="0"/>
          <w:numId w:val="5"/>
        </w:numPr>
        <w:pBdr>
          <w:bottom w:val="single" w:sz="12" w:space="1" w:color="auto"/>
        </w:pBd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Office: Outlook</w:t>
      </w:r>
    </w:p>
    <w:p w14:paraId="4B370D87" w14:textId="5A9AD56B" w:rsidR="004941BB" w:rsidRDefault="004941BB" w:rsidP="004941BB">
      <w:pPr>
        <w:ind w:left="360"/>
        <w:rPr>
          <w:sz w:val="28"/>
        </w:rPr>
      </w:pPr>
      <w:r>
        <w:rPr>
          <w:sz w:val="28"/>
          <w:lang w:val="en-US"/>
        </w:rPr>
        <w:t xml:space="preserve">7.1. </w:t>
      </w:r>
      <w:r w:rsidRPr="004941BB">
        <w:rPr>
          <w:sz w:val="28"/>
        </w:rPr>
        <w:t>Serientermin erstellen</w:t>
      </w:r>
    </w:p>
    <w:p w14:paraId="5A9B6A94" w14:textId="77777777" w:rsidR="0079527A" w:rsidRPr="004941BB" w:rsidRDefault="004941BB" w:rsidP="004941BB">
      <w:pPr>
        <w:ind w:left="360"/>
        <w:rPr>
          <w:sz w:val="28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79AE20C5" wp14:editId="120E3C5E">
            <wp:simplePos x="0" y="0"/>
            <wp:positionH relativeFrom="margin">
              <wp:align>right</wp:align>
            </wp:positionH>
            <wp:positionV relativeFrom="paragraph">
              <wp:posOffset>9428</wp:posOffset>
            </wp:positionV>
            <wp:extent cx="2655262" cy="3209027"/>
            <wp:effectExtent l="0" t="0" r="0" b="0"/>
            <wp:wrapSquare wrapText="bothSides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262" cy="3209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D904876" wp14:editId="1BE6D6FB">
            <wp:extent cx="2306193" cy="3217282"/>
            <wp:effectExtent l="0" t="0" r="0" b="254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3678" cy="333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mithellemGitternetz"/>
        <w:tblpPr w:leftFromText="141" w:rightFromText="141" w:vertAnchor="page" w:horzAnchor="margin" w:tblpY="1015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9527A" w:rsidRPr="0079527A" w14:paraId="2361ADE7" w14:textId="77777777" w:rsidTr="0079527A">
        <w:tc>
          <w:tcPr>
            <w:tcW w:w="9062" w:type="dxa"/>
            <w:shd w:val="clear" w:color="auto" w:fill="F2F2F2" w:themeFill="background1" w:themeFillShade="F2"/>
          </w:tcPr>
          <w:p w14:paraId="4F24D650" w14:textId="77777777" w:rsidR="0079527A" w:rsidRPr="0079527A" w:rsidRDefault="0079527A" w:rsidP="0079527A">
            <w:pPr>
              <w:spacing w:after="160" w:line="259" w:lineRule="auto"/>
              <w:ind w:left="360"/>
              <w:rPr>
                <w:sz w:val="28"/>
              </w:rPr>
            </w:pPr>
            <w:r w:rsidRPr="0079527A">
              <w:rPr>
                <w:sz w:val="28"/>
              </w:rPr>
              <w:lastRenderedPageBreak/>
              <w:t>Der folgende Java-Code hat 6 Fehler. Finde und korrigiere sie.</w:t>
            </w:r>
          </w:p>
          <w:p w14:paraId="533E9833" w14:textId="77777777" w:rsidR="0079527A" w:rsidRPr="0079527A" w:rsidRDefault="0079527A" w:rsidP="0079527A">
            <w:pPr>
              <w:spacing w:after="160" w:line="259" w:lineRule="auto"/>
              <w:ind w:left="360"/>
              <w:rPr>
                <w:sz w:val="28"/>
              </w:rPr>
            </w:pPr>
          </w:p>
        </w:tc>
      </w:tr>
      <w:tr w:rsidR="0079527A" w:rsidRPr="0079527A" w14:paraId="5CFAB49C" w14:textId="77777777" w:rsidTr="0079527A">
        <w:tc>
          <w:tcPr>
            <w:tcW w:w="9062" w:type="dxa"/>
          </w:tcPr>
          <w:p w14:paraId="7559346E" w14:textId="77777777" w:rsidR="0079527A" w:rsidRPr="0079527A" w:rsidRDefault="0079527A" w:rsidP="0079527A">
            <w:pPr>
              <w:spacing w:after="160" w:line="259" w:lineRule="auto"/>
              <w:ind w:left="360"/>
              <w:rPr>
                <w:sz w:val="28"/>
                <w:lang w:val="en-US"/>
              </w:rPr>
            </w:pPr>
            <w:r w:rsidRPr="0079527A">
              <w:rPr>
                <w:b/>
                <w:bCs/>
                <w:sz w:val="28"/>
                <w:lang w:val="en-US"/>
              </w:rPr>
              <w:t>public</w:t>
            </w:r>
            <w:r w:rsidRPr="0079527A">
              <w:rPr>
                <w:sz w:val="28"/>
                <w:lang w:val="en-US"/>
              </w:rPr>
              <w:t xml:space="preserve"> </w:t>
            </w:r>
            <w:r w:rsidRPr="0079527A">
              <w:rPr>
                <w:b/>
                <w:bCs/>
                <w:sz w:val="28"/>
                <w:lang w:val="en-US"/>
              </w:rPr>
              <w:t>class</w:t>
            </w:r>
            <w:r w:rsidRPr="0079527A">
              <w:rPr>
                <w:sz w:val="28"/>
                <w:lang w:val="en-US"/>
              </w:rPr>
              <w:t xml:space="preserve"> JavaProgramm {</w:t>
            </w:r>
          </w:p>
          <w:p w14:paraId="7A3D6508" w14:textId="77777777" w:rsidR="0079527A" w:rsidRPr="0079527A" w:rsidRDefault="0079527A" w:rsidP="0079527A">
            <w:pPr>
              <w:spacing w:after="160" w:line="259" w:lineRule="auto"/>
              <w:ind w:left="360"/>
              <w:rPr>
                <w:sz w:val="28"/>
                <w:lang w:val="en-US"/>
              </w:rPr>
            </w:pPr>
            <w:r w:rsidRPr="0079527A">
              <w:rPr>
                <w:sz w:val="28"/>
                <w:lang w:val="en-US"/>
              </w:rPr>
              <w:tab/>
            </w:r>
            <w:r w:rsidRPr="0079527A">
              <w:rPr>
                <w:b/>
                <w:bCs/>
                <w:sz w:val="28"/>
                <w:lang w:val="en-US"/>
              </w:rPr>
              <w:t>public</w:t>
            </w:r>
            <w:r w:rsidRPr="0079527A">
              <w:rPr>
                <w:sz w:val="28"/>
                <w:lang w:val="en-US"/>
              </w:rPr>
              <w:t xml:space="preserve"> </w:t>
            </w:r>
            <w:r w:rsidRPr="0079527A">
              <w:rPr>
                <w:b/>
                <w:bCs/>
                <w:sz w:val="28"/>
                <w:lang w:val="en-US"/>
              </w:rPr>
              <w:t>static</w:t>
            </w:r>
            <w:r w:rsidRPr="0079527A">
              <w:rPr>
                <w:sz w:val="28"/>
                <w:lang w:val="en-US"/>
              </w:rPr>
              <w:t xml:space="preserve"> </w:t>
            </w:r>
            <w:r w:rsidRPr="0079527A">
              <w:rPr>
                <w:b/>
                <w:bCs/>
                <w:sz w:val="28"/>
                <w:lang w:val="en-US"/>
              </w:rPr>
              <w:t>void</w:t>
            </w:r>
            <w:r w:rsidRPr="0079527A">
              <w:rPr>
                <w:sz w:val="28"/>
                <w:lang w:val="en-US"/>
              </w:rPr>
              <w:t xml:space="preserve"> main(String[] args) {</w:t>
            </w:r>
          </w:p>
          <w:p w14:paraId="2059D487" w14:textId="77777777" w:rsidR="0079527A" w:rsidRPr="0079527A" w:rsidRDefault="0079527A" w:rsidP="0079527A">
            <w:pPr>
              <w:spacing w:after="160" w:line="259" w:lineRule="auto"/>
              <w:ind w:left="360"/>
              <w:rPr>
                <w:sz w:val="28"/>
              </w:rPr>
            </w:pPr>
            <w:r w:rsidRPr="0079527A">
              <w:rPr>
                <w:sz w:val="28"/>
                <w:lang w:val="en-US"/>
              </w:rPr>
              <w:tab/>
            </w:r>
            <w:r w:rsidRPr="0079527A">
              <w:rPr>
                <w:sz w:val="28"/>
                <w:lang w:val="en-US"/>
              </w:rPr>
              <w:tab/>
            </w:r>
            <w:r w:rsidRPr="0079527A">
              <w:rPr>
                <w:b/>
                <w:bCs/>
                <w:sz w:val="28"/>
              </w:rPr>
              <w:t>int</w:t>
            </w:r>
            <w:r w:rsidRPr="0079527A">
              <w:rPr>
                <w:sz w:val="28"/>
              </w:rPr>
              <w:t xml:space="preserve"> meinarray[] = { 12, 22, 2, 4, 0, 8, 5, 7 };</w:t>
            </w:r>
          </w:p>
          <w:p w14:paraId="313AF2D2" w14:textId="77777777" w:rsidR="0079527A" w:rsidRPr="0079527A" w:rsidRDefault="0079527A" w:rsidP="0079527A">
            <w:pPr>
              <w:spacing w:after="160" w:line="259" w:lineRule="auto"/>
              <w:ind w:left="360"/>
              <w:rPr>
                <w:sz w:val="28"/>
              </w:rPr>
            </w:pPr>
          </w:p>
          <w:p w14:paraId="3D822979" w14:textId="77777777" w:rsidR="0079527A" w:rsidRPr="0079527A" w:rsidRDefault="0079527A" w:rsidP="0079527A">
            <w:pPr>
              <w:spacing w:after="160" w:line="259" w:lineRule="auto"/>
              <w:ind w:left="360"/>
              <w:rPr>
                <w:sz w:val="28"/>
              </w:rPr>
            </w:pPr>
            <w:r w:rsidRPr="0079527A">
              <w:rPr>
                <w:sz w:val="28"/>
              </w:rPr>
              <w:tab/>
            </w:r>
            <w:r w:rsidRPr="0079527A">
              <w:rPr>
                <w:sz w:val="28"/>
              </w:rPr>
              <w:tab/>
            </w:r>
            <w:r w:rsidRPr="0079527A">
              <w:rPr>
                <w:b/>
                <w:bCs/>
                <w:sz w:val="28"/>
              </w:rPr>
              <w:t>for</w:t>
            </w:r>
            <w:r w:rsidRPr="0079527A">
              <w:rPr>
                <w:sz w:val="28"/>
              </w:rPr>
              <w:t xml:space="preserve"> (</w:t>
            </w:r>
            <w:r w:rsidRPr="0079527A">
              <w:rPr>
                <w:b/>
                <w:bCs/>
                <w:sz w:val="28"/>
              </w:rPr>
              <w:t>int</w:t>
            </w:r>
            <w:r w:rsidRPr="0079527A">
              <w:rPr>
                <w:sz w:val="28"/>
              </w:rPr>
              <w:t xml:space="preserve"> grenze = meinarray.length - 1; grenze &gt; 0; grenze--) {</w:t>
            </w:r>
          </w:p>
          <w:p w14:paraId="457DCFDD" w14:textId="77777777" w:rsidR="0079527A" w:rsidRPr="0079527A" w:rsidRDefault="0079527A" w:rsidP="0079527A">
            <w:pPr>
              <w:spacing w:after="160" w:line="259" w:lineRule="auto"/>
              <w:ind w:left="360"/>
              <w:rPr>
                <w:sz w:val="28"/>
                <w:lang w:val="fr-CH"/>
              </w:rPr>
            </w:pPr>
            <w:r w:rsidRPr="0079527A">
              <w:rPr>
                <w:sz w:val="28"/>
              </w:rPr>
              <w:tab/>
            </w:r>
            <w:r w:rsidRPr="0079527A">
              <w:rPr>
                <w:sz w:val="28"/>
              </w:rPr>
              <w:tab/>
            </w:r>
            <w:r w:rsidRPr="0079527A">
              <w:rPr>
                <w:sz w:val="28"/>
              </w:rPr>
              <w:tab/>
            </w:r>
            <w:r w:rsidRPr="0079527A">
              <w:rPr>
                <w:b/>
                <w:bCs/>
                <w:sz w:val="28"/>
                <w:lang w:val="fr-CH"/>
              </w:rPr>
              <w:t>for</w:t>
            </w:r>
            <w:r w:rsidRPr="0079527A">
              <w:rPr>
                <w:sz w:val="28"/>
                <w:lang w:val="fr-CH"/>
              </w:rPr>
              <w:t xml:space="preserve"> (</w:t>
            </w:r>
            <w:r w:rsidRPr="0079527A">
              <w:rPr>
                <w:b/>
                <w:bCs/>
                <w:sz w:val="28"/>
                <w:lang w:val="fr-CH"/>
              </w:rPr>
              <w:t>int</w:t>
            </w:r>
            <w:r w:rsidRPr="0079527A">
              <w:rPr>
                <w:sz w:val="28"/>
                <w:lang w:val="fr-CH"/>
              </w:rPr>
              <w:t xml:space="preserve"> pos = 0; pos &lt; grenze; pos++) {</w:t>
            </w:r>
          </w:p>
          <w:p w14:paraId="069C2103" w14:textId="77777777" w:rsidR="0079527A" w:rsidRPr="0079527A" w:rsidRDefault="0079527A" w:rsidP="0079527A">
            <w:pPr>
              <w:spacing w:after="160" w:line="259" w:lineRule="auto"/>
              <w:ind w:left="360"/>
              <w:rPr>
                <w:sz w:val="28"/>
                <w:lang w:val="en-US"/>
              </w:rPr>
            </w:pPr>
            <w:r w:rsidRPr="0079527A">
              <w:rPr>
                <w:sz w:val="28"/>
                <w:lang w:val="fr-CH"/>
              </w:rPr>
              <w:tab/>
            </w:r>
            <w:r w:rsidRPr="0079527A">
              <w:rPr>
                <w:sz w:val="28"/>
                <w:lang w:val="fr-CH"/>
              </w:rPr>
              <w:tab/>
            </w:r>
            <w:r w:rsidRPr="0079527A">
              <w:rPr>
                <w:sz w:val="28"/>
                <w:lang w:val="fr-CH"/>
              </w:rPr>
              <w:tab/>
            </w:r>
            <w:r w:rsidRPr="0079527A">
              <w:rPr>
                <w:sz w:val="28"/>
                <w:lang w:val="fr-CH"/>
              </w:rPr>
              <w:tab/>
            </w:r>
            <w:r w:rsidRPr="0079527A">
              <w:rPr>
                <w:b/>
                <w:bCs/>
                <w:sz w:val="28"/>
                <w:lang w:val="en-US"/>
              </w:rPr>
              <w:t>if</w:t>
            </w:r>
            <w:r w:rsidRPr="0079527A">
              <w:rPr>
                <w:sz w:val="28"/>
                <w:lang w:val="en-US"/>
              </w:rPr>
              <w:t xml:space="preserve"> (meinarray[pos] &gt; meinarray[pos + 1]) {</w:t>
            </w:r>
          </w:p>
          <w:p w14:paraId="2EAB2DC2" w14:textId="77777777" w:rsidR="0079527A" w:rsidRPr="0079527A" w:rsidRDefault="0079527A" w:rsidP="0079527A">
            <w:pPr>
              <w:spacing w:after="160" w:line="259" w:lineRule="auto"/>
              <w:ind w:left="360"/>
              <w:rPr>
                <w:sz w:val="28"/>
                <w:lang w:val="en-US"/>
              </w:rPr>
            </w:pPr>
            <w:r w:rsidRPr="0079527A">
              <w:rPr>
                <w:sz w:val="28"/>
                <w:lang w:val="en-US"/>
              </w:rPr>
              <w:tab/>
            </w:r>
            <w:r w:rsidRPr="0079527A">
              <w:rPr>
                <w:sz w:val="28"/>
                <w:lang w:val="en-US"/>
              </w:rPr>
              <w:tab/>
            </w:r>
            <w:r w:rsidRPr="0079527A">
              <w:rPr>
                <w:sz w:val="28"/>
                <w:lang w:val="en-US"/>
              </w:rPr>
              <w:tab/>
            </w:r>
            <w:r w:rsidRPr="0079527A">
              <w:rPr>
                <w:sz w:val="28"/>
                <w:lang w:val="en-US"/>
              </w:rPr>
              <w:tab/>
            </w:r>
            <w:r w:rsidRPr="0079527A">
              <w:rPr>
                <w:sz w:val="28"/>
                <w:lang w:val="en-US"/>
              </w:rPr>
              <w:tab/>
            </w:r>
            <w:r w:rsidRPr="0079527A">
              <w:rPr>
                <w:b/>
                <w:bCs/>
                <w:sz w:val="28"/>
                <w:lang w:val="en-US"/>
              </w:rPr>
              <w:t>int</w:t>
            </w:r>
            <w:r w:rsidRPr="0079527A">
              <w:rPr>
                <w:sz w:val="28"/>
                <w:lang w:val="en-US"/>
              </w:rPr>
              <w:t xml:space="preserve"> zw = meinarray[pos + 1];</w:t>
            </w:r>
          </w:p>
          <w:p w14:paraId="780731C2" w14:textId="77777777" w:rsidR="0079527A" w:rsidRPr="0079527A" w:rsidRDefault="0079527A" w:rsidP="0079527A">
            <w:pPr>
              <w:spacing w:after="160" w:line="259" w:lineRule="auto"/>
              <w:ind w:left="360"/>
              <w:rPr>
                <w:sz w:val="28"/>
                <w:lang w:val="en-US"/>
              </w:rPr>
            </w:pPr>
            <w:r w:rsidRPr="0079527A">
              <w:rPr>
                <w:sz w:val="28"/>
                <w:lang w:val="en-US"/>
              </w:rPr>
              <w:tab/>
            </w:r>
            <w:r w:rsidRPr="0079527A">
              <w:rPr>
                <w:sz w:val="28"/>
                <w:lang w:val="en-US"/>
              </w:rPr>
              <w:tab/>
            </w:r>
            <w:r w:rsidRPr="0079527A">
              <w:rPr>
                <w:sz w:val="28"/>
                <w:lang w:val="en-US"/>
              </w:rPr>
              <w:tab/>
            </w:r>
            <w:r w:rsidRPr="0079527A">
              <w:rPr>
                <w:sz w:val="28"/>
                <w:lang w:val="en-US"/>
              </w:rPr>
              <w:tab/>
            </w:r>
            <w:r w:rsidRPr="0079527A">
              <w:rPr>
                <w:sz w:val="28"/>
                <w:lang w:val="en-US"/>
              </w:rPr>
              <w:tab/>
              <w:t>meinarray[pos + 1] = meinarray[pos];</w:t>
            </w:r>
          </w:p>
          <w:p w14:paraId="470CC7DA" w14:textId="77777777" w:rsidR="0079527A" w:rsidRPr="0079527A" w:rsidRDefault="0079527A" w:rsidP="0079527A">
            <w:pPr>
              <w:spacing w:after="160" w:line="259" w:lineRule="auto"/>
              <w:ind w:left="360"/>
              <w:rPr>
                <w:sz w:val="28"/>
                <w:lang w:val="en-US"/>
              </w:rPr>
            </w:pPr>
            <w:r w:rsidRPr="0079527A">
              <w:rPr>
                <w:sz w:val="28"/>
                <w:lang w:val="en-US"/>
              </w:rPr>
              <w:tab/>
            </w:r>
            <w:r w:rsidRPr="0079527A">
              <w:rPr>
                <w:sz w:val="28"/>
                <w:lang w:val="en-US"/>
              </w:rPr>
              <w:tab/>
            </w:r>
            <w:r w:rsidRPr="0079527A">
              <w:rPr>
                <w:sz w:val="28"/>
                <w:lang w:val="en-US"/>
              </w:rPr>
              <w:tab/>
            </w:r>
            <w:r w:rsidRPr="0079527A">
              <w:rPr>
                <w:sz w:val="28"/>
                <w:lang w:val="en-US"/>
              </w:rPr>
              <w:tab/>
            </w:r>
            <w:r w:rsidRPr="0079527A">
              <w:rPr>
                <w:sz w:val="28"/>
                <w:lang w:val="en-US"/>
              </w:rPr>
              <w:tab/>
              <w:t>meinarray[pos] = zw;</w:t>
            </w:r>
          </w:p>
          <w:p w14:paraId="505BD115" w14:textId="77777777" w:rsidR="0079527A" w:rsidRPr="0079527A" w:rsidRDefault="0079527A" w:rsidP="0079527A">
            <w:pPr>
              <w:spacing w:after="160" w:line="259" w:lineRule="auto"/>
              <w:ind w:left="360"/>
              <w:rPr>
                <w:sz w:val="28"/>
                <w:lang w:val="en-US"/>
              </w:rPr>
            </w:pPr>
            <w:r w:rsidRPr="0079527A">
              <w:rPr>
                <w:sz w:val="28"/>
                <w:lang w:val="en-US"/>
              </w:rPr>
              <w:tab/>
            </w:r>
            <w:r w:rsidRPr="0079527A">
              <w:rPr>
                <w:sz w:val="28"/>
                <w:lang w:val="en-US"/>
              </w:rPr>
              <w:tab/>
            </w:r>
            <w:r w:rsidRPr="0079527A">
              <w:rPr>
                <w:sz w:val="28"/>
                <w:lang w:val="en-US"/>
              </w:rPr>
              <w:tab/>
            </w:r>
            <w:r w:rsidRPr="0079527A">
              <w:rPr>
                <w:sz w:val="28"/>
                <w:lang w:val="en-US"/>
              </w:rPr>
              <w:tab/>
              <w:t>}</w:t>
            </w:r>
          </w:p>
          <w:p w14:paraId="6D70F921" w14:textId="77777777" w:rsidR="0079527A" w:rsidRPr="0079527A" w:rsidRDefault="0079527A" w:rsidP="0079527A">
            <w:pPr>
              <w:spacing w:after="160" w:line="259" w:lineRule="auto"/>
              <w:ind w:left="360"/>
              <w:rPr>
                <w:sz w:val="28"/>
                <w:lang w:val="en-US"/>
              </w:rPr>
            </w:pPr>
            <w:r w:rsidRPr="0079527A">
              <w:rPr>
                <w:sz w:val="28"/>
                <w:lang w:val="en-US"/>
              </w:rPr>
              <w:tab/>
            </w:r>
            <w:r w:rsidRPr="0079527A">
              <w:rPr>
                <w:sz w:val="28"/>
                <w:lang w:val="en-US"/>
              </w:rPr>
              <w:tab/>
            </w:r>
            <w:r w:rsidRPr="0079527A">
              <w:rPr>
                <w:sz w:val="28"/>
                <w:lang w:val="en-US"/>
              </w:rPr>
              <w:tab/>
              <w:t>}</w:t>
            </w:r>
          </w:p>
          <w:p w14:paraId="22125369" w14:textId="77777777" w:rsidR="0079527A" w:rsidRPr="0079527A" w:rsidRDefault="0079527A" w:rsidP="0079527A">
            <w:pPr>
              <w:spacing w:after="160" w:line="259" w:lineRule="auto"/>
              <w:ind w:left="360"/>
              <w:rPr>
                <w:sz w:val="28"/>
                <w:lang w:val="en-US"/>
              </w:rPr>
            </w:pPr>
            <w:r w:rsidRPr="0079527A">
              <w:rPr>
                <w:sz w:val="28"/>
                <w:lang w:val="en-US"/>
              </w:rPr>
              <w:tab/>
            </w:r>
            <w:r w:rsidRPr="0079527A">
              <w:rPr>
                <w:sz w:val="28"/>
                <w:lang w:val="en-US"/>
              </w:rPr>
              <w:tab/>
              <w:t>}</w:t>
            </w:r>
          </w:p>
          <w:p w14:paraId="3416B6B1" w14:textId="77777777" w:rsidR="0079527A" w:rsidRPr="0079527A" w:rsidRDefault="0079527A" w:rsidP="0079527A">
            <w:pPr>
              <w:spacing w:after="160" w:line="259" w:lineRule="auto"/>
              <w:ind w:left="360"/>
              <w:rPr>
                <w:sz w:val="28"/>
                <w:lang w:val="en-US"/>
              </w:rPr>
            </w:pPr>
          </w:p>
          <w:p w14:paraId="666B6C14" w14:textId="77777777" w:rsidR="0079527A" w:rsidRPr="0079527A" w:rsidRDefault="0079527A" w:rsidP="0079527A">
            <w:pPr>
              <w:spacing w:after="160" w:line="259" w:lineRule="auto"/>
              <w:ind w:left="360"/>
              <w:rPr>
                <w:sz w:val="28"/>
                <w:lang w:val="en-US"/>
              </w:rPr>
            </w:pPr>
            <w:r w:rsidRPr="0079527A">
              <w:rPr>
                <w:sz w:val="28"/>
                <w:lang w:val="en-US"/>
              </w:rPr>
              <w:tab/>
            </w:r>
            <w:r w:rsidRPr="0079527A">
              <w:rPr>
                <w:sz w:val="28"/>
                <w:lang w:val="en-US"/>
              </w:rPr>
              <w:tab/>
              <w:t>f</w:t>
            </w:r>
            <w:r w:rsidRPr="0079527A">
              <w:rPr>
                <w:b/>
                <w:bCs/>
                <w:sz w:val="28"/>
                <w:lang w:val="en-US"/>
              </w:rPr>
              <w:t>or</w:t>
            </w:r>
            <w:r w:rsidRPr="0079527A">
              <w:rPr>
                <w:sz w:val="28"/>
                <w:lang w:val="en-US"/>
              </w:rPr>
              <w:t xml:space="preserve"> (</w:t>
            </w:r>
            <w:r w:rsidRPr="0079527A">
              <w:rPr>
                <w:b/>
                <w:bCs/>
                <w:sz w:val="28"/>
                <w:lang w:val="en-US"/>
              </w:rPr>
              <w:t>int</w:t>
            </w:r>
            <w:r w:rsidRPr="0079527A">
              <w:rPr>
                <w:sz w:val="28"/>
                <w:lang w:val="en-US"/>
              </w:rPr>
              <w:t xml:space="preserve"> x : meinarray) {</w:t>
            </w:r>
          </w:p>
          <w:p w14:paraId="421E3BEB" w14:textId="77777777" w:rsidR="0079527A" w:rsidRPr="0079527A" w:rsidRDefault="0079527A" w:rsidP="0079527A">
            <w:pPr>
              <w:spacing w:after="160" w:line="259" w:lineRule="auto"/>
              <w:ind w:left="360"/>
              <w:rPr>
                <w:sz w:val="28"/>
                <w:lang w:val="en-US"/>
              </w:rPr>
            </w:pPr>
            <w:r w:rsidRPr="0079527A">
              <w:rPr>
                <w:sz w:val="28"/>
                <w:lang w:val="en-US"/>
              </w:rPr>
              <w:tab/>
            </w:r>
            <w:r w:rsidRPr="0079527A">
              <w:rPr>
                <w:sz w:val="28"/>
                <w:lang w:val="en-US"/>
              </w:rPr>
              <w:tab/>
            </w:r>
            <w:r w:rsidRPr="0079527A">
              <w:rPr>
                <w:sz w:val="28"/>
                <w:lang w:val="en-US"/>
              </w:rPr>
              <w:tab/>
              <w:t>System.out.println(x);</w:t>
            </w:r>
          </w:p>
          <w:p w14:paraId="1CED7B7E" w14:textId="77777777" w:rsidR="0079527A" w:rsidRPr="0079527A" w:rsidRDefault="0079527A" w:rsidP="0079527A">
            <w:pPr>
              <w:spacing w:after="160" w:line="259" w:lineRule="auto"/>
              <w:ind w:left="360"/>
              <w:rPr>
                <w:sz w:val="28"/>
                <w:lang w:val="en-US"/>
              </w:rPr>
            </w:pPr>
            <w:r w:rsidRPr="0079527A">
              <w:rPr>
                <w:sz w:val="28"/>
                <w:lang w:val="en-US"/>
              </w:rPr>
              <w:tab/>
            </w:r>
            <w:r w:rsidRPr="0079527A">
              <w:rPr>
                <w:sz w:val="28"/>
                <w:lang w:val="en-US"/>
              </w:rPr>
              <w:tab/>
              <w:t>}</w:t>
            </w:r>
          </w:p>
          <w:p w14:paraId="5DA7516F" w14:textId="77777777" w:rsidR="0079527A" w:rsidRPr="0079527A" w:rsidRDefault="0079527A" w:rsidP="0079527A">
            <w:pPr>
              <w:spacing w:after="160" w:line="259" w:lineRule="auto"/>
              <w:ind w:left="360"/>
              <w:rPr>
                <w:sz w:val="28"/>
                <w:lang w:val="en-US"/>
              </w:rPr>
            </w:pPr>
            <w:r w:rsidRPr="0079527A">
              <w:rPr>
                <w:sz w:val="28"/>
                <w:lang w:val="en-US"/>
              </w:rPr>
              <w:tab/>
              <w:t>}</w:t>
            </w:r>
          </w:p>
          <w:p w14:paraId="76EC0628" w14:textId="77777777" w:rsidR="0079527A" w:rsidRPr="0079527A" w:rsidRDefault="0079527A" w:rsidP="0079527A">
            <w:pPr>
              <w:spacing w:after="160" w:line="259" w:lineRule="auto"/>
              <w:ind w:left="360"/>
              <w:rPr>
                <w:sz w:val="28"/>
              </w:rPr>
            </w:pPr>
            <w:r w:rsidRPr="0079527A">
              <w:rPr>
                <w:sz w:val="28"/>
              </w:rPr>
              <w:t>}</w:t>
            </w:r>
          </w:p>
          <w:p w14:paraId="57B52FE1" w14:textId="77777777" w:rsidR="0079527A" w:rsidRPr="0079527A" w:rsidRDefault="0079527A" w:rsidP="0079527A">
            <w:pPr>
              <w:spacing w:after="160" w:line="259" w:lineRule="auto"/>
              <w:ind w:left="360"/>
              <w:rPr>
                <w:sz w:val="28"/>
              </w:rPr>
            </w:pPr>
          </w:p>
        </w:tc>
      </w:tr>
    </w:tbl>
    <w:p w14:paraId="55F54A79" w14:textId="1D1570F7" w:rsidR="004941BB" w:rsidRPr="004941BB" w:rsidRDefault="004941BB" w:rsidP="004941BB">
      <w:pPr>
        <w:ind w:left="360"/>
        <w:rPr>
          <w:sz w:val="28"/>
        </w:rPr>
      </w:pPr>
      <w:bookmarkStart w:id="0" w:name="_GoBack"/>
      <w:bookmarkEnd w:id="0"/>
    </w:p>
    <w:sectPr w:rsidR="004941BB" w:rsidRPr="004941BB">
      <w:headerReference w:type="default" r:id="rId18"/>
      <w:foot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EAAA7" w14:textId="77777777" w:rsidR="007B2231" w:rsidRDefault="007B2231" w:rsidP="007A07A0">
      <w:pPr>
        <w:spacing w:after="0" w:line="240" w:lineRule="auto"/>
      </w:pPr>
      <w:r>
        <w:separator/>
      </w:r>
    </w:p>
  </w:endnote>
  <w:endnote w:type="continuationSeparator" w:id="0">
    <w:p w14:paraId="47F1FF95" w14:textId="77777777" w:rsidR="007B2231" w:rsidRDefault="007B2231" w:rsidP="007A0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43ACC" w14:textId="47835801" w:rsidR="007A07A0" w:rsidRDefault="00F173EA">
    <w:pPr>
      <w:pStyle w:val="Fuzeile"/>
    </w:pPr>
    <w:r>
      <w:t>Blockprüfung</w:t>
    </w:r>
    <w:r w:rsidR="007A07A0">
      <w:ptab w:relativeTo="margin" w:alignment="center" w:leader="none"/>
    </w:r>
    <w:r w:rsidR="007A07A0">
      <w:t>14.10.2019</w:t>
    </w:r>
    <w:r w:rsidR="007A07A0">
      <w:ptab w:relativeTo="margin" w:alignment="right" w:leader="none"/>
    </w:r>
    <w:r w:rsidR="007A07A0">
      <w:t>Marc Welz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778BF" w14:textId="77777777" w:rsidR="007B2231" w:rsidRDefault="007B2231" w:rsidP="007A07A0">
      <w:pPr>
        <w:spacing w:after="0" w:line="240" w:lineRule="auto"/>
      </w:pPr>
      <w:r>
        <w:separator/>
      </w:r>
    </w:p>
  </w:footnote>
  <w:footnote w:type="continuationSeparator" w:id="0">
    <w:p w14:paraId="65002A0D" w14:textId="77777777" w:rsidR="007B2231" w:rsidRDefault="007B2231" w:rsidP="007A0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5833323"/>
      <w:docPartObj>
        <w:docPartGallery w:val="Watermarks"/>
        <w:docPartUnique/>
      </w:docPartObj>
    </w:sdtPr>
    <w:sdtEndPr/>
    <w:sdtContent>
      <w:p w14:paraId="3689B363" w14:textId="5FFDD4CF" w:rsidR="007A07A0" w:rsidRDefault="007B2231">
        <w:pPr>
          <w:pStyle w:val="Kopfzeile"/>
        </w:pPr>
        <w:r>
          <w:rPr>
            <w:noProof/>
          </w:rPr>
          <w:pict w14:anchorId="7478764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MSIPWM466140ee8f78dcdda3831bfe" o:spid="_x0000_s2049" type="#_x0000_t136" alt="{&quot;HashCode&quot;:1162846696,&quot;Height&quot;:841.0,&quot;Width&quot;:595.0,&quot;Placement&quot;:&quot;Header&quot;,&quot;Index&quot;:&quot;Primary&quot;,&quot;Section&quot;:1,&quot;Top&quot;:-999995.0,&quot;Left&quot;:-999995.0}" style="position:absolute;margin-left:0;margin-top:0;width:15.35pt;height:2.5pt;z-index:-251658752;mso-position-horizontal:center;mso-position-horizontal-relative:margin;mso-position-vertical:center;mso-position-vertical-relative:margin" o:allowincell="f" stroked="f">
              <v:textpath style="font-family:&quot;arial&quot;;font-size:2pt" string="##ch_internal##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025F2"/>
    <w:multiLevelType w:val="hybridMultilevel"/>
    <w:tmpl w:val="65D8642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84E44"/>
    <w:multiLevelType w:val="hybridMultilevel"/>
    <w:tmpl w:val="7554A42C"/>
    <w:lvl w:ilvl="0" w:tplc="AEA2EB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520" w:hanging="360"/>
      </w:pPr>
    </w:lvl>
    <w:lvl w:ilvl="2" w:tplc="0807001B" w:tentative="1">
      <w:start w:val="1"/>
      <w:numFmt w:val="lowerRoman"/>
      <w:lvlText w:val="%3."/>
      <w:lvlJc w:val="right"/>
      <w:pPr>
        <w:ind w:left="3240" w:hanging="180"/>
      </w:pPr>
    </w:lvl>
    <w:lvl w:ilvl="3" w:tplc="0807000F" w:tentative="1">
      <w:start w:val="1"/>
      <w:numFmt w:val="decimal"/>
      <w:lvlText w:val="%4."/>
      <w:lvlJc w:val="left"/>
      <w:pPr>
        <w:ind w:left="3960" w:hanging="360"/>
      </w:pPr>
    </w:lvl>
    <w:lvl w:ilvl="4" w:tplc="08070019" w:tentative="1">
      <w:start w:val="1"/>
      <w:numFmt w:val="lowerLetter"/>
      <w:lvlText w:val="%5."/>
      <w:lvlJc w:val="left"/>
      <w:pPr>
        <w:ind w:left="4680" w:hanging="360"/>
      </w:pPr>
    </w:lvl>
    <w:lvl w:ilvl="5" w:tplc="0807001B" w:tentative="1">
      <w:start w:val="1"/>
      <w:numFmt w:val="lowerRoman"/>
      <w:lvlText w:val="%6."/>
      <w:lvlJc w:val="right"/>
      <w:pPr>
        <w:ind w:left="5400" w:hanging="180"/>
      </w:pPr>
    </w:lvl>
    <w:lvl w:ilvl="6" w:tplc="0807000F" w:tentative="1">
      <w:start w:val="1"/>
      <w:numFmt w:val="decimal"/>
      <w:lvlText w:val="%7."/>
      <w:lvlJc w:val="left"/>
      <w:pPr>
        <w:ind w:left="6120" w:hanging="360"/>
      </w:pPr>
    </w:lvl>
    <w:lvl w:ilvl="7" w:tplc="08070019" w:tentative="1">
      <w:start w:val="1"/>
      <w:numFmt w:val="lowerLetter"/>
      <w:lvlText w:val="%8."/>
      <w:lvlJc w:val="left"/>
      <w:pPr>
        <w:ind w:left="6840" w:hanging="360"/>
      </w:pPr>
    </w:lvl>
    <w:lvl w:ilvl="8" w:tplc="08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1163066"/>
    <w:multiLevelType w:val="hybridMultilevel"/>
    <w:tmpl w:val="C31217D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75705"/>
    <w:multiLevelType w:val="multilevel"/>
    <w:tmpl w:val="68E0E51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2DC056F7"/>
    <w:multiLevelType w:val="hybridMultilevel"/>
    <w:tmpl w:val="2C94761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B0204"/>
    <w:multiLevelType w:val="multilevel"/>
    <w:tmpl w:val="0F00B0D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92"/>
    <w:rsid w:val="000B0D75"/>
    <w:rsid w:val="0016613B"/>
    <w:rsid w:val="003470DD"/>
    <w:rsid w:val="004941BB"/>
    <w:rsid w:val="006F7DC5"/>
    <w:rsid w:val="0070483A"/>
    <w:rsid w:val="0079527A"/>
    <w:rsid w:val="00797929"/>
    <w:rsid w:val="007A07A0"/>
    <w:rsid w:val="007B2231"/>
    <w:rsid w:val="0089008E"/>
    <w:rsid w:val="008F2C01"/>
    <w:rsid w:val="009A2B92"/>
    <w:rsid w:val="00AB6573"/>
    <w:rsid w:val="00CD5201"/>
    <w:rsid w:val="00D86743"/>
    <w:rsid w:val="00E718AD"/>
    <w:rsid w:val="00F04851"/>
    <w:rsid w:val="00F173EA"/>
    <w:rsid w:val="00F2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2BBBD2D2"/>
  <w15:chartTrackingRefBased/>
  <w15:docId w15:val="{FDB195CD-6F06-4E65-B515-9D3B52C8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4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49"/>
    <w:qFormat/>
    <w:rsid w:val="003470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A07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A07A0"/>
  </w:style>
  <w:style w:type="paragraph" w:styleId="Fuzeile">
    <w:name w:val="footer"/>
    <w:basedOn w:val="Standard"/>
    <w:link w:val="FuzeileZchn"/>
    <w:uiPriority w:val="99"/>
    <w:unhideWhenUsed/>
    <w:rsid w:val="007A07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A07A0"/>
  </w:style>
  <w:style w:type="table" w:styleId="TabellemithellemGitternetz">
    <w:name w:val="Grid Table Light"/>
    <w:basedOn w:val="NormaleTabelle"/>
    <w:uiPriority w:val="40"/>
    <w:rsid w:val="007048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Absatz-Standardschriftart"/>
    <w:uiPriority w:val="99"/>
    <w:unhideWhenUsed/>
    <w:rsid w:val="00D8674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867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3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mmunity.oracle.com/welcome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geeksforgeeks.org/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stackoverflow.com/questions/tagged/foru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Azure%20Information%20Protection\Watermark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WatermarkTemplate.dotx</Template>
  <TotalTime>0</TotalTime>
  <Pages>8</Pages>
  <Words>527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WELZ</dc:creator>
  <cp:keywords/>
  <dc:description/>
  <cp:lastModifiedBy>Marc WELZ</cp:lastModifiedBy>
  <cp:revision>8</cp:revision>
  <dcterms:created xsi:type="dcterms:W3CDTF">2019-10-14T07:55:00Z</dcterms:created>
  <dcterms:modified xsi:type="dcterms:W3CDTF">2019-10-15T14:28:00Z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b9508ac-8ac4-4ec6-977e-e0ef084c4e98_Enabled">
    <vt:lpwstr>True</vt:lpwstr>
  </property>
  <property fmtid="{D5CDD505-2E9C-101B-9397-08002B2CF9AE}" pid="3" name="MSIP_Label_0b9508ac-8ac4-4ec6-977e-e0ef084c4e98_SiteId">
    <vt:lpwstr>396b38cc-aa65-492b-bb0e-3d94ed25a97b</vt:lpwstr>
  </property>
  <property fmtid="{D5CDD505-2E9C-101B-9397-08002B2CF9AE}" pid="4" name="MSIP_Label_0b9508ac-8ac4-4ec6-977e-e0ef084c4e98_Owner">
    <vt:lpwstr>marc.welz@axa-winterthur.ch</vt:lpwstr>
  </property>
  <property fmtid="{D5CDD505-2E9C-101B-9397-08002B2CF9AE}" pid="5" name="MSIP_Label_0b9508ac-8ac4-4ec6-977e-e0ef084c4e98_SetDate">
    <vt:lpwstr>2019-10-14T07:29:22.2069411Z</vt:lpwstr>
  </property>
  <property fmtid="{D5CDD505-2E9C-101B-9397-08002B2CF9AE}" pid="6" name="MSIP_Label_0b9508ac-8ac4-4ec6-977e-e0ef084c4e98_Name">
    <vt:lpwstr>CH_Internal</vt:lpwstr>
  </property>
  <property fmtid="{D5CDD505-2E9C-101B-9397-08002B2CF9AE}" pid="7" name="MSIP_Label_0b9508ac-8ac4-4ec6-977e-e0ef084c4e98_Application">
    <vt:lpwstr>Microsoft Azure Information Protection</vt:lpwstr>
  </property>
  <property fmtid="{D5CDD505-2E9C-101B-9397-08002B2CF9AE}" pid="8" name="MSIP_Label_0b9508ac-8ac4-4ec6-977e-e0ef084c4e98_Extended_MSFT_Method">
    <vt:lpwstr>Automatic</vt:lpwstr>
  </property>
  <property fmtid="{D5CDD505-2E9C-101B-9397-08002B2CF9AE}" pid="9" name="Sensitivity">
    <vt:lpwstr>CH_Internal</vt:lpwstr>
  </property>
</Properties>
</file>